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DFB" w:rsidP="00ED7DFB" w:rsidRDefault="00ED7DFB">
      <w:pPr>
        <w:pStyle w:val="BpSTitle"/>
      </w:pPr>
      <w:bookmarkStart w:name="_GoBack" w:id="0"/>
      <w:bookmarkEnd w:id="0"/>
      <w:r>
        <w:t>15070</w:t>
      </w:r>
    </w:p>
    <w:p w:rsidR="00ED7DFB" w:rsidP="00ED7DFB" w:rsidRDefault="00ED7DFB">
      <w:pPr>
        <w:pStyle w:val="BpSTitle"/>
      </w:pPr>
      <w:r>
        <w:t>Ozark-Ouachita Shortleaf Pine-Bluestem Woodland</w:t>
      </w:r>
    </w:p>
    <w:p w:rsidR="00ED7DFB" w:rsidP="00ED7DFB" w:rsidRDefault="00ED7DFB">
      <w:r>
        <w:t xmlns:w="http://schemas.openxmlformats.org/wordprocessingml/2006/main">BpS Model/Description Version: Aug. 2020</w:t>
      </w:r>
      <w:r>
        <w:tab/>
      </w:r>
      <w:r>
        <w:tab/>
      </w:r>
      <w:r>
        <w:tab/>
      </w:r>
      <w:r>
        <w:tab/>
      </w:r>
      <w:r>
        <w:tab/>
      </w:r>
      <w:r>
        <w:tab/>
      </w:r>
      <w:r>
        <w:tab/>
      </w:r>
    </w:p>
    <w:p w:rsidR="00ED7DFB" w:rsidP="00ED7DFB" w:rsidRDefault="002975FB">
      <w:r>
        <w:tab/>
      </w:r>
      <w:r>
        <w:tab/>
      </w:r>
      <w:r>
        <w:tab/>
      </w:r>
      <w:r>
        <w:tab/>
      </w:r>
      <w:r>
        <w:tab/>
      </w:r>
      <w:r>
        <w:tab/>
      </w:r>
      <w:r>
        <w:tab/>
      </w:r>
      <w:r>
        <w:tab/>
      </w:r>
      <w:r>
        <w:tab/>
      </w:r>
      <w:r>
        <w:tab/>
        <w:t>Update: 6/7/2018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76"/>
        <w:gridCol w:w="2280"/>
        <w:gridCol w:w="1392"/>
        <w:gridCol w:w="852"/>
      </w:tblGrid>
      <w:tr w:rsidRPr="00ED7DFB" w:rsidR="00ED7DFB" w:rsidTr="00ED7DFB">
        <w:tc>
          <w:tcPr>
            <w:tcW w:w="2076" w:type="dxa"/>
            <w:tcBorders>
              <w:top w:val="single" w:color="auto" w:sz="2" w:space="0"/>
              <w:left w:val="single" w:color="auto" w:sz="12" w:space="0"/>
              <w:bottom w:val="single" w:color="000000" w:sz="12" w:space="0"/>
            </w:tcBorders>
            <w:shd w:val="clear" w:color="auto" w:fill="auto"/>
          </w:tcPr>
          <w:p w:rsidRPr="00ED7DFB" w:rsidR="00ED7DFB" w:rsidP="0072133F" w:rsidRDefault="00ED7DFB">
            <w:pPr>
              <w:rPr>
                <w:b/>
                <w:bCs/>
              </w:rPr>
            </w:pPr>
            <w:r w:rsidRPr="00ED7DFB">
              <w:rPr>
                <w:b/>
                <w:bCs/>
              </w:rPr>
              <w:t>Modelers</w:t>
            </w:r>
          </w:p>
        </w:tc>
        <w:tc>
          <w:tcPr>
            <w:tcW w:w="2280" w:type="dxa"/>
            <w:tcBorders>
              <w:top w:val="single" w:color="auto" w:sz="2" w:space="0"/>
              <w:bottom w:val="single" w:color="000000" w:sz="12" w:space="0"/>
              <w:right w:val="single" w:color="000000" w:sz="12" w:space="0"/>
            </w:tcBorders>
            <w:shd w:val="clear" w:color="auto" w:fill="auto"/>
          </w:tcPr>
          <w:p w:rsidRPr="00ED7DFB" w:rsidR="00ED7DFB" w:rsidP="0072133F" w:rsidRDefault="00ED7DFB">
            <w:pPr>
              <w:rPr>
                <w:b/>
                <w:bCs/>
              </w:rPr>
            </w:pPr>
          </w:p>
        </w:tc>
        <w:tc>
          <w:tcPr>
            <w:tcW w:w="1392" w:type="dxa"/>
            <w:tcBorders>
              <w:top w:val="single" w:color="auto" w:sz="2" w:space="0"/>
              <w:left w:val="single" w:color="000000" w:sz="12" w:space="0"/>
              <w:bottom w:val="single" w:color="000000" w:sz="12" w:space="0"/>
            </w:tcBorders>
            <w:shd w:val="clear" w:color="auto" w:fill="auto"/>
          </w:tcPr>
          <w:p w:rsidRPr="00ED7DFB" w:rsidR="00ED7DFB" w:rsidP="0072133F" w:rsidRDefault="00ED7DFB">
            <w:pPr>
              <w:rPr>
                <w:b/>
                <w:bCs/>
              </w:rPr>
            </w:pPr>
            <w:r w:rsidRPr="00ED7DFB">
              <w:rPr>
                <w:b/>
                <w:bCs/>
              </w:rPr>
              <w:t>Reviewers</w:t>
            </w:r>
          </w:p>
        </w:tc>
        <w:tc>
          <w:tcPr>
            <w:tcW w:w="852" w:type="dxa"/>
            <w:tcBorders>
              <w:top w:val="single" w:color="auto" w:sz="2" w:space="0"/>
              <w:bottom w:val="single" w:color="000000" w:sz="12" w:space="0"/>
            </w:tcBorders>
            <w:shd w:val="clear" w:color="auto" w:fill="auto"/>
          </w:tcPr>
          <w:p w:rsidRPr="00ED7DFB" w:rsidR="00ED7DFB" w:rsidP="0072133F" w:rsidRDefault="00ED7DFB">
            <w:pPr>
              <w:rPr>
                <w:b/>
                <w:bCs/>
              </w:rPr>
            </w:pPr>
          </w:p>
        </w:tc>
      </w:tr>
      <w:tr w:rsidRPr="00ED7DFB" w:rsidR="00ED7DFB" w:rsidTr="00ED7DFB">
        <w:tc>
          <w:tcPr>
            <w:tcW w:w="2076" w:type="dxa"/>
            <w:tcBorders>
              <w:top w:val="single" w:color="000000" w:sz="12" w:space="0"/>
              <w:left w:val="single" w:color="auto" w:sz="12" w:space="0"/>
            </w:tcBorders>
            <w:shd w:val="clear" w:color="auto" w:fill="auto"/>
          </w:tcPr>
          <w:p w:rsidRPr="00ED7DFB" w:rsidR="00ED7DFB" w:rsidP="0072133F" w:rsidRDefault="00ED7DFB">
            <w:pPr>
              <w:rPr>
                <w:bCs/>
              </w:rPr>
            </w:pPr>
            <w:proofErr w:type="spellStart"/>
            <w:r w:rsidRPr="00ED7DFB">
              <w:rPr>
                <w:bCs/>
              </w:rPr>
              <w:t>McRee</w:t>
            </w:r>
            <w:proofErr w:type="spellEnd"/>
            <w:r w:rsidRPr="00ED7DFB">
              <w:rPr>
                <w:bCs/>
              </w:rPr>
              <w:t xml:space="preserve"> Anderson</w:t>
            </w:r>
          </w:p>
        </w:tc>
        <w:tc>
          <w:tcPr>
            <w:tcW w:w="2280" w:type="dxa"/>
            <w:tcBorders>
              <w:top w:val="single" w:color="000000" w:sz="12" w:space="0"/>
              <w:right w:val="single" w:color="000000" w:sz="12" w:space="0"/>
            </w:tcBorders>
            <w:shd w:val="clear" w:color="auto" w:fill="auto"/>
          </w:tcPr>
          <w:p w:rsidRPr="00ED7DFB" w:rsidR="00ED7DFB" w:rsidP="0072133F" w:rsidRDefault="00ED7DFB">
            <w:r w:rsidRPr="00ED7DFB">
              <w:t>wanderson@tnc.org</w:t>
            </w:r>
          </w:p>
        </w:tc>
        <w:tc>
          <w:tcPr>
            <w:tcW w:w="1392" w:type="dxa"/>
            <w:tcBorders>
              <w:top w:val="single" w:color="000000" w:sz="12" w:space="0"/>
              <w:left w:val="single" w:color="000000" w:sz="12" w:space="0"/>
            </w:tcBorders>
            <w:shd w:val="clear" w:color="auto" w:fill="auto"/>
          </w:tcPr>
          <w:p w:rsidRPr="00ED7DFB" w:rsidR="00ED7DFB" w:rsidP="0072133F" w:rsidRDefault="00ED7DFB"/>
        </w:tc>
        <w:tc>
          <w:tcPr>
            <w:tcW w:w="852" w:type="dxa"/>
            <w:tcBorders>
              <w:top w:val="single" w:color="000000" w:sz="12" w:space="0"/>
            </w:tcBorders>
            <w:shd w:val="clear" w:color="auto" w:fill="auto"/>
          </w:tcPr>
          <w:p w:rsidRPr="00ED7DFB" w:rsidR="00ED7DFB" w:rsidP="0072133F" w:rsidRDefault="00ED7DFB"/>
        </w:tc>
      </w:tr>
      <w:tr w:rsidRPr="00ED7DFB" w:rsidR="00ED7DFB" w:rsidTr="00ED7DFB">
        <w:tc>
          <w:tcPr>
            <w:tcW w:w="2076" w:type="dxa"/>
            <w:tcBorders>
              <w:left w:val="single" w:color="auto" w:sz="12" w:space="0"/>
            </w:tcBorders>
            <w:shd w:val="clear" w:color="auto" w:fill="auto"/>
          </w:tcPr>
          <w:p w:rsidRPr="00ED7DFB" w:rsidR="00ED7DFB" w:rsidP="0072133F" w:rsidRDefault="00ED7DFB">
            <w:pPr>
              <w:rPr>
                <w:bCs/>
              </w:rPr>
            </w:pPr>
          </w:p>
        </w:tc>
        <w:tc>
          <w:tcPr>
            <w:tcW w:w="2280" w:type="dxa"/>
            <w:tcBorders>
              <w:right w:val="single" w:color="000000" w:sz="12" w:space="0"/>
            </w:tcBorders>
            <w:shd w:val="clear" w:color="auto" w:fill="auto"/>
          </w:tcPr>
          <w:p w:rsidRPr="00ED7DFB" w:rsidR="00ED7DFB" w:rsidP="0072133F" w:rsidRDefault="00ED7DFB"/>
        </w:tc>
        <w:tc>
          <w:tcPr>
            <w:tcW w:w="1392" w:type="dxa"/>
            <w:tcBorders>
              <w:left w:val="single" w:color="000000" w:sz="12" w:space="0"/>
            </w:tcBorders>
            <w:shd w:val="clear" w:color="auto" w:fill="auto"/>
          </w:tcPr>
          <w:p w:rsidRPr="00ED7DFB" w:rsidR="00ED7DFB" w:rsidP="0072133F" w:rsidRDefault="00ED7DFB"/>
        </w:tc>
        <w:tc>
          <w:tcPr>
            <w:tcW w:w="852" w:type="dxa"/>
            <w:shd w:val="clear" w:color="auto" w:fill="auto"/>
          </w:tcPr>
          <w:p w:rsidRPr="00ED7DFB" w:rsidR="00ED7DFB" w:rsidP="0072133F" w:rsidRDefault="00ED7DFB"/>
        </w:tc>
      </w:tr>
      <w:tr w:rsidRPr="00ED7DFB" w:rsidR="00ED7DFB" w:rsidTr="00ED7DFB">
        <w:tc>
          <w:tcPr>
            <w:tcW w:w="2076" w:type="dxa"/>
            <w:tcBorders>
              <w:left w:val="single" w:color="auto" w:sz="12" w:space="0"/>
              <w:bottom w:val="single" w:color="auto" w:sz="2" w:space="0"/>
            </w:tcBorders>
            <w:shd w:val="clear" w:color="auto" w:fill="auto"/>
          </w:tcPr>
          <w:p w:rsidRPr="00ED7DFB" w:rsidR="00ED7DFB" w:rsidP="0072133F" w:rsidRDefault="00ED7DFB">
            <w:pPr>
              <w:rPr>
                <w:bCs/>
              </w:rPr>
            </w:pPr>
          </w:p>
        </w:tc>
        <w:tc>
          <w:tcPr>
            <w:tcW w:w="2280" w:type="dxa"/>
            <w:tcBorders>
              <w:right w:val="single" w:color="000000" w:sz="12" w:space="0"/>
            </w:tcBorders>
            <w:shd w:val="clear" w:color="auto" w:fill="auto"/>
          </w:tcPr>
          <w:p w:rsidRPr="00ED7DFB" w:rsidR="00ED7DFB" w:rsidP="0072133F" w:rsidRDefault="00ED7DFB"/>
        </w:tc>
        <w:tc>
          <w:tcPr>
            <w:tcW w:w="1392" w:type="dxa"/>
            <w:tcBorders>
              <w:left w:val="single" w:color="000000" w:sz="12" w:space="0"/>
              <w:bottom w:val="single" w:color="auto" w:sz="2" w:space="0"/>
            </w:tcBorders>
            <w:shd w:val="clear" w:color="auto" w:fill="auto"/>
          </w:tcPr>
          <w:p w:rsidRPr="00ED7DFB" w:rsidR="00ED7DFB" w:rsidP="0072133F" w:rsidRDefault="00ED7DFB"/>
        </w:tc>
        <w:tc>
          <w:tcPr>
            <w:tcW w:w="852" w:type="dxa"/>
            <w:shd w:val="clear" w:color="auto" w:fill="auto"/>
          </w:tcPr>
          <w:p w:rsidRPr="00ED7DFB" w:rsidR="00ED7DFB" w:rsidP="0072133F" w:rsidRDefault="00ED7DFB"/>
        </w:tc>
      </w:tr>
    </w:tbl>
    <w:p w:rsidR="00ED7DFB" w:rsidP="00ED7DFB" w:rsidRDefault="00ED7DFB"/>
    <w:p w:rsidR="00ED7DFB" w:rsidP="00ED7DFB" w:rsidRDefault="00ED7DFB">
      <w:pPr>
        <w:pStyle w:val="InfoPara"/>
      </w:pPr>
      <w:r>
        <w:t>Vegetation Type</w:t>
      </w:r>
    </w:p>
    <w:p w:rsidR="00ED7DFB" w:rsidP="00ED7DFB" w:rsidRDefault="00ED7DFB">
      <w:r>
        <w:t>Forest and Woodland</w:t>
      </w:r>
    </w:p>
    <w:p w:rsidR="00ED7DFB" w:rsidP="00ED7DFB" w:rsidRDefault="00ED7DFB">
      <w:pPr>
        <w:pStyle w:val="InfoPara"/>
      </w:pPr>
      <w:r>
        <w:t>Map Zones</w:t>
      </w:r>
    </w:p>
    <w:p w:rsidR="00ED7DFB" w:rsidP="00ED7DFB" w:rsidRDefault="00ED7DFB">
      <w:r>
        <w:t>44</w:t>
      </w:r>
    </w:p>
    <w:p w:rsidR="00ED7DFB" w:rsidP="00ED7DFB" w:rsidRDefault="00ED7DFB">
      <w:pPr>
        <w:pStyle w:val="InfoPara"/>
      </w:pPr>
      <w:r>
        <w:t>Geographic Range</w:t>
      </w:r>
    </w:p>
    <w:p w:rsidR="00ED7DFB" w:rsidP="00ED7DFB" w:rsidRDefault="00ED7DFB">
      <w:r>
        <w:t xml:space="preserve">This </w:t>
      </w:r>
      <w:r w:rsidR="002975FB">
        <w:t>biophysical setting (</w:t>
      </w:r>
      <w:r>
        <w:t>BpS</w:t>
      </w:r>
      <w:r w:rsidR="002975FB">
        <w:t>)</w:t>
      </w:r>
      <w:r>
        <w:t xml:space="preserve"> lies in the interior highlands and uplands of A</w:t>
      </w:r>
      <w:r w:rsidR="002975FB">
        <w:t>rkansas</w:t>
      </w:r>
      <w:r>
        <w:t>, eastern O</w:t>
      </w:r>
      <w:r w:rsidR="002975FB">
        <w:t>klahoma,</w:t>
      </w:r>
      <w:r>
        <w:t xml:space="preserve"> and southern M</w:t>
      </w:r>
      <w:r w:rsidR="002975FB">
        <w:t>issouri</w:t>
      </w:r>
      <w:r>
        <w:t>. This BpS occurs in ECOMAP</w:t>
      </w:r>
      <w:r w:rsidR="00932D38">
        <w:t xml:space="preserve"> (Cleland et al. 2007)</w:t>
      </w:r>
      <w:r>
        <w:t xml:space="preserve"> subsections M231A, 231G and M223A.</w:t>
      </w:r>
    </w:p>
    <w:p w:rsidR="00ED7DFB" w:rsidP="00ED7DFB" w:rsidRDefault="00ED7DFB">
      <w:pPr>
        <w:pStyle w:val="InfoPara"/>
      </w:pPr>
      <w:r>
        <w:t>Biophysical Site Description</w:t>
      </w:r>
    </w:p>
    <w:p w:rsidR="00ED7DFB" w:rsidP="00ED7DFB" w:rsidRDefault="00ED7DFB">
      <w:r>
        <w:t xml:space="preserve">This BpS is common to the interior highlands and xeric upland sites to the south and west of the Mississippi River. In the highlands it occupies all but steep north slopes at all elevations. This vegetation type is found along sandstone ridges. Moisture regime is xeric to dry-mesic. This group also occurs on gently dissected upland cherty plains in MO (in addition to sandstone ridges). In the Missouri Ozarks, this type is primarily confined to gently to moderately sloping, upland plains and is distinguished from BpS 1367 in </w:t>
      </w:r>
      <w:r w:rsidR="002975FB">
        <w:t>map zone (</w:t>
      </w:r>
      <w:r>
        <w:t>MZ</w:t>
      </w:r>
      <w:r w:rsidR="002975FB">
        <w:t>)</w:t>
      </w:r>
      <w:r>
        <w:t>44, which occurs on more steeply dissected ridges and steep southwest facing slopes. In M</w:t>
      </w:r>
      <w:r w:rsidR="002975FB">
        <w:t>issouri</w:t>
      </w:r>
      <w:r>
        <w:t xml:space="preserve"> and O</w:t>
      </w:r>
      <w:r w:rsidR="002975FB">
        <w:t>klahoma</w:t>
      </w:r>
      <w:r>
        <w:t xml:space="preserve"> this system occurs on gently dissected upland cherty plains and sandstone ridges. The center of distribution would be the northern and western Ouachita Mountains. In the </w:t>
      </w:r>
      <w:proofErr w:type="spellStart"/>
      <w:r>
        <w:t>Ouachitas</w:t>
      </w:r>
      <w:proofErr w:type="spellEnd"/>
      <w:r>
        <w:t>, the system occurs on the northern Hogback Ridges excluding the Novaculite areas to the south.</w:t>
      </w:r>
    </w:p>
    <w:p w:rsidR="00ED7DFB" w:rsidP="00ED7DFB" w:rsidRDefault="00ED7DFB">
      <w:pPr>
        <w:pStyle w:val="InfoPara"/>
      </w:pPr>
      <w:r>
        <w:t>Vegetation Description</w:t>
      </w:r>
    </w:p>
    <w:p w:rsidR="00ED7DFB" w:rsidP="00ED7DFB" w:rsidRDefault="00ED7DFB">
      <w:r>
        <w:t>This BpS represents woodlands of the Ouachita and Ozark Mountains region of A</w:t>
      </w:r>
      <w:r w:rsidR="002975FB">
        <w:t>rkansas</w:t>
      </w:r>
      <w:r>
        <w:t>, adjacent O</w:t>
      </w:r>
      <w:r w:rsidR="002975FB">
        <w:t>klahoma</w:t>
      </w:r>
      <w:r>
        <w:t xml:space="preserve"> and southern M</w:t>
      </w:r>
      <w:r w:rsidR="002975FB">
        <w:t>issouri</w:t>
      </w:r>
      <w:r>
        <w:t xml:space="preserve"> in which shortleaf pine (</w:t>
      </w:r>
      <w:r w:rsidRPr="00E52AB3">
        <w:rPr>
          <w:i/>
        </w:rPr>
        <w:t xml:space="preserve">Pinus </w:t>
      </w:r>
      <w:proofErr w:type="spellStart"/>
      <w:r w:rsidRPr="00E52AB3">
        <w:rPr>
          <w:i/>
        </w:rPr>
        <w:t>echinata</w:t>
      </w:r>
      <w:proofErr w:type="spellEnd"/>
      <w:r>
        <w:t>) is the canopy dominant, and the understory is characterized by big bluestem (</w:t>
      </w:r>
      <w:proofErr w:type="spellStart"/>
      <w:r w:rsidRPr="00E52AB3">
        <w:rPr>
          <w:i/>
        </w:rPr>
        <w:t>Andropogon</w:t>
      </w:r>
      <w:proofErr w:type="spellEnd"/>
      <w:r w:rsidRPr="00E52AB3">
        <w:rPr>
          <w:i/>
        </w:rPr>
        <w:t xml:space="preserve"> </w:t>
      </w:r>
      <w:proofErr w:type="spellStart"/>
      <w:r w:rsidRPr="00E52AB3">
        <w:rPr>
          <w:i/>
        </w:rPr>
        <w:t>gerardii</w:t>
      </w:r>
      <w:proofErr w:type="spellEnd"/>
      <w:r>
        <w:t>), little bluestem (</w:t>
      </w:r>
      <w:proofErr w:type="spellStart"/>
      <w:r w:rsidRPr="00E52AB3">
        <w:rPr>
          <w:i/>
        </w:rPr>
        <w:t>Schizachyrium</w:t>
      </w:r>
      <w:proofErr w:type="spellEnd"/>
      <w:r w:rsidRPr="00E52AB3">
        <w:rPr>
          <w:i/>
        </w:rPr>
        <w:t xml:space="preserve"> </w:t>
      </w:r>
      <w:proofErr w:type="spellStart"/>
      <w:r w:rsidRPr="00E52AB3">
        <w:rPr>
          <w:i/>
        </w:rPr>
        <w:t>scoparium</w:t>
      </w:r>
      <w:proofErr w:type="spellEnd"/>
      <w:r>
        <w:t>)</w:t>
      </w:r>
      <w:r w:rsidR="00E52AB3">
        <w:t>,</w:t>
      </w:r>
      <w:r>
        <w:t xml:space="preserve"> and other prairie elements. In the northern part of this geographic area shortleaf pine, xeric oaks and some hickory dominate the overstory with a high percentage of oak on steep north slopes and on post oak (</w:t>
      </w:r>
      <w:r w:rsidRPr="00E52AB3">
        <w:rPr>
          <w:i/>
        </w:rPr>
        <w:t xml:space="preserve">Quercus </w:t>
      </w:r>
      <w:proofErr w:type="spellStart"/>
      <w:r w:rsidRPr="00E52AB3">
        <w:rPr>
          <w:i/>
        </w:rPr>
        <w:t>stellata</w:t>
      </w:r>
      <w:proofErr w:type="spellEnd"/>
      <w:r>
        <w:t>) flats. Associated species include post oak, blackjack oak (</w:t>
      </w:r>
      <w:r w:rsidRPr="00E52AB3">
        <w:rPr>
          <w:i/>
        </w:rPr>
        <w:t xml:space="preserve">Q. </w:t>
      </w:r>
      <w:proofErr w:type="spellStart"/>
      <w:r w:rsidRPr="00E52AB3">
        <w:rPr>
          <w:i/>
        </w:rPr>
        <w:t>marilandica</w:t>
      </w:r>
      <w:proofErr w:type="spellEnd"/>
      <w:r>
        <w:t>), mockernut hickory (</w:t>
      </w:r>
      <w:proofErr w:type="spellStart"/>
      <w:r w:rsidRPr="00E52AB3">
        <w:rPr>
          <w:i/>
        </w:rPr>
        <w:t>Carya</w:t>
      </w:r>
      <w:proofErr w:type="spellEnd"/>
      <w:r w:rsidRPr="00E52AB3">
        <w:rPr>
          <w:i/>
        </w:rPr>
        <w:t xml:space="preserve"> alba</w:t>
      </w:r>
      <w:r>
        <w:t>) on drier sites</w:t>
      </w:r>
      <w:r w:rsidR="00E52AB3">
        <w:t>,</w:t>
      </w:r>
      <w:r>
        <w:t xml:space="preserve"> and to the west black hickory (</w:t>
      </w:r>
      <w:r w:rsidRPr="00E52AB3">
        <w:rPr>
          <w:i/>
        </w:rPr>
        <w:t xml:space="preserve">C. </w:t>
      </w:r>
      <w:proofErr w:type="spellStart"/>
      <w:r w:rsidRPr="00E52AB3">
        <w:rPr>
          <w:i/>
        </w:rPr>
        <w:t>texana</w:t>
      </w:r>
      <w:proofErr w:type="spellEnd"/>
      <w:r>
        <w:t>). Pine is often emergent on upper slopes. Stand density increases with available moisture. Various bluestems (</w:t>
      </w:r>
      <w:proofErr w:type="spellStart"/>
      <w:r w:rsidRPr="00E52AB3">
        <w:rPr>
          <w:i/>
        </w:rPr>
        <w:t>Andropogon</w:t>
      </w:r>
      <w:proofErr w:type="spellEnd"/>
      <w:r>
        <w:t xml:space="preserve"> spp.) often dominate the understory.</w:t>
      </w:r>
    </w:p>
    <w:p w:rsidR="00ED7DFB" w:rsidP="00ED7DFB" w:rsidRDefault="00ED7DF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ANDRO2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Bluestem</w:t>
            </w:r>
          </w:p>
        </w:tc>
      </w:tr>
    </w:tbl>
    <w:p>
      <w:r>
        <w:rPr>
          <w:sz w:val="16"/>
        </w:rPr>
        <w:t>Species names are from the NRCS PLANTS database. Check species codes at http://plants.usda.gov.</w:t>
      </w:r>
    </w:p>
    <w:p w:rsidR="00ED7DFB" w:rsidP="00ED7DFB" w:rsidRDefault="00ED7DFB">
      <w:pPr>
        <w:pStyle w:val="InfoPara"/>
      </w:pPr>
      <w:r>
        <w:t>Disturbance Description</w:t>
      </w:r>
    </w:p>
    <w:p w:rsidR="00ED7DFB" w:rsidP="00ED7DFB" w:rsidRDefault="00ED7DFB">
      <w:r>
        <w:t xml:space="preserve">This BpS </w:t>
      </w:r>
      <w:r w:rsidR="00E52AB3">
        <w:t>has</w:t>
      </w:r>
      <w:r>
        <w:t xml:space="preserve"> frequent surface fires. Replacement and mixed severity fires are infrequent. Stand replacement fires occurred mostly under extreme drought conditions during the growing season. Other disturbance factors that played a smaller role include ice storms, wind events, insect infestations and species competition for resources. Native ungulate grazing may have played a small role in replacement where buffalo and elk concentrated, but fire generally maintained systems. Drought and moist cycles play a strong role interacting with both fire and native grazing.</w:t>
      </w:r>
    </w:p>
    <w:p w:rsidR="00ED7DFB" w:rsidP="00ED7DFB" w:rsidRDefault="00ED7DF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100</w:t>
            </w:r>
          </w:p>
        </w:tc>
        <w:tc>
          <w:p>
            <w:pPr>
              <w:jc w:val="center"/>
            </w:pPr>
            <w:r>
              <w:t>2</w:t>
            </w:r>
          </w:p>
        </w:tc>
        <w:tc>
          <w:p>
            <w:pPr>
              <w:jc w:val="center"/>
            </w:pPr>
            <w:r>
              <w:t/>
            </w:r>
          </w:p>
        </w:tc>
        <w:tc>
          <w:p>
            <w:pPr>
              <w:jc w:val="center"/>
            </w:pPr>
            <w:r>
              <w:t/>
            </w:r>
          </w:p>
        </w:tc>
      </w:tr>
      <w:tr>
        <w:tc>
          <w:p>
            <w:pPr>
              <w:jc w:val="center"/>
            </w:pPr>
            <w:r>
              <w:t>Moderate (Mixed)</w:t>
            </w:r>
          </w:p>
        </w:tc>
        <w:tc>
          <w:p>
            <w:pPr>
              <w:jc w:val="center"/>
            </w:pPr>
            <w:r>
              <w:t>1226</w:t>
            </w:r>
          </w:p>
        </w:tc>
        <w:tc>
          <w:p>
            <w:pPr>
              <w:jc w:val="center"/>
            </w:pPr>
            <w:r>
              <w:t/>
            </w:r>
          </w:p>
        </w:tc>
        <w:tc>
          <w:p>
            <w:pPr>
              <w:jc w:val="center"/>
            </w:pPr>
            <w:r>
              <w:t/>
            </w:r>
          </w:p>
        </w:tc>
        <w:tc>
          <w:p>
            <w:pPr>
              <w:jc w:val="center"/>
            </w:pPr>
            <w:r>
              <w:t/>
            </w:r>
          </w:p>
        </w:tc>
      </w:tr>
      <w:tr>
        <w:tc>
          <w:p>
            <w:pPr>
              <w:jc w:val="center"/>
            </w:pPr>
            <w:r>
              <w:t>Low (Surface)</w:t>
            </w:r>
          </w:p>
        </w:tc>
        <w:tc>
          <w:p>
            <w:pPr>
              <w:jc w:val="center"/>
            </w:pPr>
            <w:r>
              <w:t>2</w:t>
            </w:r>
          </w:p>
        </w:tc>
        <w:tc>
          <w:p>
            <w:pPr>
              <w:jc w:val="center"/>
            </w:pPr>
            <w:r>
              <w:t>98</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D7DFB" w:rsidP="00ED7DFB" w:rsidRDefault="00ED7DFB">
      <w:pPr>
        <w:pStyle w:val="InfoPara"/>
      </w:pPr>
      <w:r>
        <w:t>Scale Description</w:t>
      </w:r>
    </w:p>
    <w:p w:rsidR="00ED7DFB" w:rsidP="00ED7DFB" w:rsidRDefault="00ED7DFB">
      <w:r>
        <w:t>Topographically uniform areas can be relatively large (&gt;1</w:t>
      </w:r>
      <w:r w:rsidR="00932D38">
        <w:t>,</w:t>
      </w:r>
      <w:r>
        <w:t>000ac).</w:t>
      </w:r>
    </w:p>
    <w:p w:rsidR="00ED7DFB" w:rsidP="00ED7DFB" w:rsidRDefault="00ED7DFB">
      <w:pPr>
        <w:pStyle w:val="InfoPara"/>
      </w:pPr>
      <w:r>
        <w:t>Adjacency or Identification Concerns</w:t>
      </w:r>
    </w:p>
    <w:p w:rsidR="00ED7DFB" w:rsidP="00ED7DFB" w:rsidRDefault="00ED7DFB">
      <w:r>
        <w:t>In the Ouachita Mountains the adjacent community would be oak dominated north slope forests. Outside the Ouachita Mountains the adjacent community would be oak-hickory-pine forest. This system is primarily confined to gently to moderately sloping, upland plains of prairie flora which also distinguishes this system from the shortleaf pin-oak woodland (BpS 1367) in MZ44.</w:t>
      </w:r>
    </w:p>
    <w:p w:rsidR="00ED7DFB" w:rsidP="00ED7DFB" w:rsidRDefault="00ED7DFB">
      <w:pPr>
        <w:pStyle w:val="InfoPara"/>
      </w:pPr>
      <w:r>
        <w:t>Issues or Problems</w:t>
      </w:r>
    </w:p>
    <w:p w:rsidR="00ED7DFB" w:rsidP="00ED7DFB" w:rsidRDefault="00ED7DFB"/>
    <w:p w:rsidR="00ED7DFB" w:rsidP="00ED7DFB" w:rsidRDefault="00ED7DFB">
      <w:pPr>
        <w:pStyle w:val="InfoPara"/>
      </w:pPr>
      <w:r>
        <w:t>Native Uncharacteristic Conditions</w:t>
      </w:r>
    </w:p>
    <w:p w:rsidR="00ED7DFB" w:rsidP="00ED7DFB" w:rsidRDefault="00ED7DFB"/>
    <w:p w:rsidR="00ED7DFB" w:rsidP="00ED7DFB" w:rsidRDefault="00ED7DFB">
      <w:pPr>
        <w:pStyle w:val="InfoPara"/>
      </w:pPr>
      <w:r>
        <w:t>Comments</w:t>
      </w:r>
    </w:p>
    <w:p w:rsidR="0064225D" w:rsidP="0064225D" w:rsidRDefault="0064225D">
      <w:pPr>
        <w:rPr>
          <w:b/>
        </w:rPr>
      </w:pPr>
    </w:p>
    <w:p w:rsidR="00ED7DFB" w:rsidP="00ED7DFB" w:rsidRDefault="00ED7DFB">
      <w:pPr>
        <w:pStyle w:val="ReportSection"/>
      </w:pPr>
      <w:r>
        <w:t>Succession Classes</w:t>
      </w:r>
    </w:p>
    <w:p w:rsidR="00ED7DFB" w:rsidP="00ED7DFB" w:rsidRDefault="00ED7DF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D7DFB" w:rsidP="00ED7DFB" w:rsidRDefault="00ED7DFB">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2"/>
    <w:bookmarkEnd w:id="10"/>
    <w:bookmarkEnd w:id="11"/>
    <w:p w:rsidR="00932D38" w:rsidP="00932D38" w:rsidRDefault="00932D38">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3"/>
    <w:bookmarkEnd w:id="4"/>
    <w:bookmarkEnd w:id="5"/>
    <w:bookmarkEnd w:id="6"/>
    <w:bookmarkEnd w:id="7"/>
    <w:bookmarkEnd w:id="8"/>
    <w:bookmarkEnd w:id="9"/>
    <w:p w:rsidR="00932D38" w:rsidP="00ED7DFB" w:rsidRDefault="00932D38">
      <w:pPr>
        <w:pStyle w:val="SClassInfoPara"/>
      </w:pPr>
    </w:p>
    <w:p w:rsidR="00ED7DFB" w:rsidP="00ED7DFB" w:rsidRDefault="00ED7D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80"/>
        <w:gridCol w:w="1860"/>
        <w:gridCol w:w="1956"/>
      </w:tblGrid>
      <w:tr w:rsidRPr="00ED7DFB" w:rsidR="00ED7DFB" w:rsidTr="00ED7DFB">
        <w:tc>
          <w:tcPr>
            <w:tcW w:w="1308" w:type="dxa"/>
            <w:tcBorders>
              <w:top w:val="single" w:color="auto" w:sz="2" w:space="0"/>
              <w:bottom w:val="single" w:color="000000" w:sz="12" w:space="0"/>
            </w:tcBorders>
            <w:shd w:val="clear" w:color="auto" w:fill="auto"/>
          </w:tcPr>
          <w:p w:rsidRPr="00ED7DFB" w:rsidR="00ED7DFB" w:rsidP="00344613" w:rsidRDefault="00ED7DFB">
            <w:pPr>
              <w:rPr>
                <w:b/>
                <w:bCs/>
              </w:rPr>
            </w:pPr>
            <w:r w:rsidRPr="00ED7DFB">
              <w:rPr>
                <w:b/>
                <w:bCs/>
              </w:rPr>
              <w:lastRenderedPageBreak/>
              <w:t>Symbol</w:t>
            </w:r>
          </w:p>
        </w:tc>
        <w:tc>
          <w:tcPr>
            <w:tcW w:w="2880" w:type="dxa"/>
            <w:tcBorders>
              <w:top w:val="single" w:color="auto" w:sz="2" w:space="0"/>
              <w:bottom w:val="single" w:color="000000" w:sz="12" w:space="0"/>
            </w:tcBorders>
            <w:shd w:val="clear" w:color="auto" w:fill="auto"/>
          </w:tcPr>
          <w:p w:rsidRPr="00ED7DFB" w:rsidR="00ED7DFB" w:rsidP="00344613" w:rsidRDefault="00ED7DFB">
            <w:pPr>
              <w:rPr>
                <w:b/>
                <w:bCs/>
              </w:rPr>
            </w:pPr>
            <w:r w:rsidRPr="00ED7DFB">
              <w:rPr>
                <w:b/>
                <w:bCs/>
              </w:rPr>
              <w:t>Scientific Name</w:t>
            </w:r>
          </w:p>
        </w:tc>
        <w:tc>
          <w:tcPr>
            <w:tcW w:w="1860" w:type="dxa"/>
            <w:tcBorders>
              <w:top w:val="single" w:color="auto" w:sz="2" w:space="0"/>
              <w:bottom w:val="single" w:color="000000" w:sz="12" w:space="0"/>
            </w:tcBorders>
            <w:shd w:val="clear" w:color="auto" w:fill="auto"/>
          </w:tcPr>
          <w:p w:rsidRPr="00ED7DFB" w:rsidR="00ED7DFB" w:rsidP="00344613" w:rsidRDefault="00ED7DFB">
            <w:pPr>
              <w:rPr>
                <w:b/>
                <w:bCs/>
              </w:rPr>
            </w:pPr>
            <w:r w:rsidRPr="00ED7DFB">
              <w:rPr>
                <w:b/>
                <w:bCs/>
              </w:rPr>
              <w:t>Common Name</w:t>
            </w:r>
          </w:p>
        </w:tc>
        <w:tc>
          <w:tcPr>
            <w:tcW w:w="1956" w:type="dxa"/>
            <w:tcBorders>
              <w:top w:val="single" w:color="auto" w:sz="2" w:space="0"/>
              <w:bottom w:val="single" w:color="000000" w:sz="12" w:space="0"/>
            </w:tcBorders>
            <w:shd w:val="clear" w:color="auto" w:fill="auto"/>
          </w:tcPr>
          <w:p w:rsidRPr="00ED7DFB" w:rsidR="00ED7DFB" w:rsidP="00344613" w:rsidRDefault="00ED7DFB">
            <w:pPr>
              <w:rPr>
                <w:b/>
                <w:bCs/>
              </w:rPr>
            </w:pPr>
            <w:r w:rsidRPr="00ED7DFB">
              <w:rPr>
                <w:b/>
                <w:bCs/>
              </w:rPr>
              <w:t>Canopy Position</w:t>
            </w:r>
          </w:p>
        </w:tc>
      </w:tr>
      <w:tr w:rsidRPr="00ED7DFB" w:rsidR="00ED7DFB" w:rsidTr="00ED7DFB">
        <w:tc>
          <w:tcPr>
            <w:tcW w:w="1308" w:type="dxa"/>
            <w:tcBorders>
              <w:top w:val="single" w:color="000000" w:sz="12" w:space="0"/>
            </w:tcBorders>
            <w:shd w:val="clear" w:color="auto" w:fill="auto"/>
          </w:tcPr>
          <w:p w:rsidRPr="00ED7DFB" w:rsidR="00ED7DFB" w:rsidP="00344613" w:rsidRDefault="00ED7DFB">
            <w:pPr>
              <w:rPr>
                <w:bCs/>
              </w:rPr>
            </w:pPr>
            <w:r w:rsidRPr="00ED7DFB">
              <w:rPr>
                <w:bCs/>
              </w:rPr>
              <w:t>PIEC2</w:t>
            </w:r>
          </w:p>
        </w:tc>
        <w:tc>
          <w:tcPr>
            <w:tcW w:w="2880" w:type="dxa"/>
            <w:tcBorders>
              <w:top w:val="single" w:color="000000" w:sz="12" w:space="0"/>
            </w:tcBorders>
            <w:shd w:val="clear" w:color="auto" w:fill="auto"/>
          </w:tcPr>
          <w:p w:rsidRPr="00ED7DFB" w:rsidR="00ED7DFB" w:rsidP="00344613" w:rsidRDefault="00ED7DFB">
            <w:r w:rsidRPr="00ED7DFB">
              <w:t xml:space="preserve">Pinus </w:t>
            </w:r>
            <w:proofErr w:type="spellStart"/>
            <w:r w:rsidRPr="00ED7DFB">
              <w:t>echinata</w:t>
            </w:r>
            <w:proofErr w:type="spellEnd"/>
          </w:p>
        </w:tc>
        <w:tc>
          <w:tcPr>
            <w:tcW w:w="1860" w:type="dxa"/>
            <w:tcBorders>
              <w:top w:val="single" w:color="000000" w:sz="12" w:space="0"/>
            </w:tcBorders>
            <w:shd w:val="clear" w:color="auto" w:fill="auto"/>
          </w:tcPr>
          <w:p w:rsidRPr="00ED7DFB" w:rsidR="00ED7DFB" w:rsidP="00344613" w:rsidRDefault="00ED7DFB">
            <w:r w:rsidRPr="00ED7DFB">
              <w:t>Shortleaf pine</w:t>
            </w:r>
          </w:p>
        </w:tc>
        <w:tc>
          <w:tcPr>
            <w:tcW w:w="1956" w:type="dxa"/>
            <w:tcBorders>
              <w:top w:val="single" w:color="000000" w:sz="12" w:space="0"/>
            </w:tcBorders>
            <w:shd w:val="clear" w:color="auto" w:fill="auto"/>
          </w:tcPr>
          <w:p w:rsidRPr="00ED7DFB" w:rsidR="00ED7DFB" w:rsidP="00344613" w:rsidRDefault="00ED7DFB">
            <w:r w:rsidRPr="00ED7DFB">
              <w:t>Upper</w:t>
            </w:r>
          </w:p>
        </w:tc>
      </w:tr>
      <w:tr w:rsidRPr="00ED7DFB" w:rsidR="00ED7DFB" w:rsidTr="00ED7DFB">
        <w:tc>
          <w:tcPr>
            <w:tcW w:w="1308" w:type="dxa"/>
            <w:shd w:val="clear" w:color="auto" w:fill="auto"/>
          </w:tcPr>
          <w:p w:rsidRPr="00ED7DFB" w:rsidR="00ED7DFB" w:rsidP="00344613" w:rsidRDefault="00ED7DFB">
            <w:pPr>
              <w:rPr>
                <w:bCs/>
              </w:rPr>
            </w:pPr>
            <w:r w:rsidRPr="00ED7DFB">
              <w:rPr>
                <w:bCs/>
              </w:rPr>
              <w:t>ANDRO2</w:t>
            </w:r>
          </w:p>
        </w:tc>
        <w:tc>
          <w:tcPr>
            <w:tcW w:w="2880" w:type="dxa"/>
            <w:shd w:val="clear" w:color="auto" w:fill="auto"/>
          </w:tcPr>
          <w:p w:rsidRPr="00ED7DFB" w:rsidR="00ED7DFB" w:rsidP="00344613" w:rsidRDefault="00ED7DFB">
            <w:proofErr w:type="spellStart"/>
            <w:r w:rsidRPr="00ED7DFB">
              <w:t>Andropogon</w:t>
            </w:r>
            <w:proofErr w:type="spellEnd"/>
          </w:p>
        </w:tc>
        <w:tc>
          <w:tcPr>
            <w:tcW w:w="1860" w:type="dxa"/>
            <w:shd w:val="clear" w:color="auto" w:fill="auto"/>
          </w:tcPr>
          <w:p w:rsidRPr="00ED7DFB" w:rsidR="00ED7DFB" w:rsidP="00344613" w:rsidRDefault="00ED7DFB">
            <w:r w:rsidRPr="00ED7DFB">
              <w:t>Bluestem</w:t>
            </w:r>
          </w:p>
        </w:tc>
        <w:tc>
          <w:tcPr>
            <w:tcW w:w="1956" w:type="dxa"/>
            <w:shd w:val="clear" w:color="auto" w:fill="auto"/>
          </w:tcPr>
          <w:p w:rsidRPr="00ED7DFB" w:rsidR="00ED7DFB" w:rsidP="00344613" w:rsidRDefault="00ED7DFB">
            <w:r w:rsidRPr="00ED7DFB">
              <w:t>Upper</w:t>
            </w:r>
          </w:p>
        </w:tc>
      </w:tr>
      <w:tr w:rsidRPr="00ED7DFB" w:rsidR="00ED7DFB" w:rsidTr="00ED7DFB">
        <w:tc>
          <w:tcPr>
            <w:tcW w:w="1308" w:type="dxa"/>
            <w:shd w:val="clear" w:color="auto" w:fill="auto"/>
          </w:tcPr>
          <w:p w:rsidRPr="00ED7DFB" w:rsidR="00ED7DFB" w:rsidP="00344613" w:rsidRDefault="00ED7DFB">
            <w:pPr>
              <w:rPr>
                <w:bCs/>
              </w:rPr>
            </w:pPr>
            <w:r w:rsidRPr="00ED7DFB">
              <w:rPr>
                <w:bCs/>
              </w:rPr>
              <w:t>SCSC</w:t>
            </w:r>
          </w:p>
        </w:tc>
        <w:tc>
          <w:tcPr>
            <w:tcW w:w="2880" w:type="dxa"/>
            <w:shd w:val="clear" w:color="auto" w:fill="auto"/>
          </w:tcPr>
          <w:p w:rsidRPr="00ED7DFB" w:rsidR="00ED7DFB" w:rsidP="00344613" w:rsidRDefault="00ED7DFB">
            <w:proofErr w:type="spellStart"/>
            <w:r w:rsidRPr="00ED7DFB">
              <w:t>Schizachyrium</w:t>
            </w:r>
            <w:proofErr w:type="spellEnd"/>
            <w:r w:rsidRPr="00ED7DFB">
              <w:t xml:space="preserve"> </w:t>
            </w:r>
            <w:proofErr w:type="spellStart"/>
            <w:r w:rsidRPr="00ED7DFB">
              <w:t>scoparium</w:t>
            </w:r>
            <w:proofErr w:type="spellEnd"/>
          </w:p>
        </w:tc>
        <w:tc>
          <w:tcPr>
            <w:tcW w:w="1860" w:type="dxa"/>
            <w:shd w:val="clear" w:color="auto" w:fill="auto"/>
          </w:tcPr>
          <w:p w:rsidRPr="00ED7DFB" w:rsidR="00ED7DFB" w:rsidP="00344613" w:rsidRDefault="00ED7DFB">
            <w:r w:rsidRPr="00ED7DFB">
              <w:t>Little bluestem</w:t>
            </w:r>
          </w:p>
        </w:tc>
        <w:tc>
          <w:tcPr>
            <w:tcW w:w="1956" w:type="dxa"/>
            <w:shd w:val="clear" w:color="auto" w:fill="auto"/>
          </w:tcPr>
          <w:p w:rsidRPr="00ED7DFB" w:rsidR="00ED7DFB" w:rsidP="00344613" w:rsidRDefault="00ED7DFB">
            <w:r w:rsidRPr="00ED7DFB">
              <w:t>Lower</w:t>
            </w:r>
          </w:p>
        </w:tc>
      </w:tr>
    </w:tbl>
    <w:p w:rsidR="00ED7DFB" w:rsidP="00ED7DFB" w:rsidRDefault="00ED7DFB"/>
    <w:p w:rsidR="00ED7DFB" w:rsidP="00ED7DFB" w:rsidRDefault="00ED7DFB">
      <w:pPr>
        <w:pStyle w:val="SClassInfoPara"/>
      </w:pPr>
      <w:r>
        <w:t>Description</w:t>
      </w:r>
    </w:p>
    <w:p w:rsidR="00ED7DFB" w:rsidP="00ED7DFB" w:rsidRDefault="00ED7DFB">
      <w:r>
        <w:t xml:space="preserve">Pine and </w:t>
      </w:r>
      <w:r w:rsidR="00E52AB3">
        <w:t>oak reproduction</w:t>
      </w:r>
      <w:r>
        <w:t>. Herbaceous community dominated by bluestems and forbs. More persistent on shallow soils. Openings may be small to extensive and have scattered live trees.</w:t>
      </w:r>
    </w:p>
    <w:p w:rsidR="00ED7DFB" w:rsidP="00ED7DFB" w:rsidRDefault="00ED7DFB"/>
    <w:p>
      <w:r>
        <w:rPr>
          <w:i/>
          <w:u w:val="single"/>
        </w:rPr>
        <w:t>Maximum Tree Size Class</w:t>
      </w:r>
      <w:br/>
      <w:r>
        <w:t>Sapling &gt;4.5ft; &lt;5"</w:t>
      </w:r>
    </w:p>
    <w:p w:rsidR="00ED7DFB" w:rsidP="00ED7DFB" w:rsidRDefault="00ED7DFB">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3"/>
    <w:p w:rsidR="00932D38" w:rsidP="00ED7DFB" w:rsidRDefault="00932D38">
      <w:pPr>
        <w:pStyle w:val="SClassInfoPara"/>
      </w:pPr>
    </w:p>
    <w:p w:rsidR="00ED7DFB" w:rsidP="00ED7DFB" w:rsidRDefault="00ED7D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ED7DFB" w:rsidR="00ED7DFB" w:rsidTr="00ED7DFB">
        <w:tc>
          <w:tcPr>
            <w:tcW w:w="1056" w:type="dxa"/>
            <w:tcBorders>
              <w:top w:val="single" w:color="auto" w:sz="2" w:space="0"/>
              <w:bottom w:val="single" w:color="000000" w:sz="12" w:space="0"/>
            </w:tcBorders>
            <w:shd w:val="clear" w:color="auto" w:fill="auto"/>
          </w:tcPr>
          <w:p w:rsidRPr="00ED7DFB" w:rsidR="00ED7DFB" w:rsidP="004D404E" w:rsidRDefault="00ED7DFB">
            <w:pPr>
              <w:rPr>
                <w:b/>
                <w:bCs/>
              </w:rPr>
            </w:pPr>
            <w:r w:rsidRPr="00ED7DFB">
              <w:rPr>
                <w:b/>
                <w:bCs/>
              </w:rPr>
              <w:t>Symbol</w:t>
            </w:r>
          </w:p>
        </w:tc>
        <w:tc>
          <w:tcPr>
            <w:tcW w:w="1908" w:type="dxa"/>
            <w:tcBorders>
              <w:top w:val="single" w:color="auto" w:sz="2" w:space="0"/>
              <w:bottom w:val="single" w:color="000000" w:sz="12" w:space="0"/>
            </w:tcBorders>
            <w:shd w:val="clear" w:color="auto" w:fill="auto"/>
          </w:tcPr>
          <w:p w:rsidRPr="00ED7DFB" w:rsidR="00ED7DFB" w:rsidP="004D404E" w:rsidRDefault="00ED7DFB">
            <w:pPr>
              <w:rPr>
                <w:b/>
                <w:bCs/>
              </w:rPr>
            </w:pPr>
            <w:r w:rsidRPr="00ED7DFB">
              <w:rPr>
                <w:b/>
                <w:bCs/>
              </w:rPr>
              <w:t>Scientific Name</w:t>
            </w:r>
          </w:p>
        </w:tc>
        <w:tc>
          <w:tcPr>
            <w:tcW w:w="1860" w:type="dxa"/>
            <w:tcBorders>
              <w:top w:val="single" w:color="auto" w:sz="2" w:space="0"/>
              <w:bottom w:val="single" w:color="000000" w:sz="12" w:space="0"/>
            </w:tcBorders>
            <w:shd w:val="clear" w:color="auto" w:fill="auto"/>
          </w:tcPr>
          <w:p w:rsidRPr="00ED7DFB" w:rsidR="00ED7DFB" w:rsidP="004D404E" w:rsidRDefault="00ED7DFB">
            <w:pPr>
              <w:rPr>
                <w:b/>
                <w:bCs/>
              </w:rPr>
            </w:pPr>
            <w:r w:rsidRPr="00ED7DFB">
              <w:rPr>
                <w:b/>
                <w:bCs/>
              </w:rPr>
              <w:t>Common Name</w:t>
            </w:r>
          </w:p>
        </w:tc>
        <w:tc>
          <w:tcPr>
            <w:tcW w:w="1956" w:type="dxa"/>
            <w:tcBorders>
              <w:top w:val="single" w:color="auto" w:sz="2" w:space="0"/>
              <w:bottom w:val="single" w:color="000000" w:sz="12" w:space="0"/>
            </w:tcBorders>
            <w:shd w:val="clear" w:color="auto" w:fill="auto"/>
          </w:tcPr>
          <w:p w:rsidRPr="00ED7DFB" w:rsidR="00ED7DFB" w:rsidP="004D404E" w:rsidRDefault="00ED7DFB">
            <w:pPr>
              <w:rPr>
                <w:b/>
                <w:bCs/>
              </w:rPr>
            </w:pPr>
            <w:r w:rsidRPr="00ED7DFB">
              <w:rPr>
                <w:b/>
                <w:bCs/>
              </w:rPr>
              <w:t>Canopy Position</w:t>
            </w:r>
          </w:p>
        </w:tc>
      </w:tr>
      <w:tr w:rsidRPr="00ED7DFB" w:rsidR="00ED7DFB" w:rsidTr="00ED7DFB">
        <w:tc>
          <w:tcPr>
            <w:tcW w:w="1056" w:type="dxa"/>
            <w:tcBorders>
              <w:top w:val="single" w:color="000000" w:sz="12" w:space="0"/>
            </w:tcBorders>
            <w:shd w:val="clear" w:color="auto" w:fill="auto"/>
          </w:tcPr>
          <w:p w:rsidRPr="00ED7DFB" w:rsidR="00ED7DFB" w:rsidP="004D404E" w:rsidRDefault="00ED7DFB">
            <w:pPr>
              <w:rPr>
                <w:bCs/>
              </w:rPr>
            </w:pPr>
            <w:r w:rsidRPr="00ED7DFB">
              <w:rPr>
                <w:bCs/>
              </w:rPr>
              <w:t>PIEC2</w:t>
            </w:r>
          </w:p>
        </w:tc>
        <w:tc>
          <w:tcPr>
            <w:tcW w:w="1908" w:type="dxa"/>
            <w:tcBorders>
              <w:top w:val="single" w:color="000000" w:sz="12" w:space="0"/>
            </w:tcBorders>
            <w:shd w:val="clear" w:color="auto" w:fill="auto"/>
          </w:tcPr>
          <w:p w:rsidRPr="00ED7DFB" w:rsidR="00ED7DFB" w:rsidP="004D404E" w:rsidRDefault="00ED7DFB">
            <w:r w:rsidRPr="00ED7DFB">
              <w:t xml:space="preserve">Pinus </w:t>
            </w:r>
            <w:proofErr w:type="spellStart"/>
            <w:r w:rsidRPr="00ED7DFB">
              <w:t>echinata</w:t>
            </w:r>
            <w:proofErr w:type="spellEnd"/>
          </w:p>
        </w:tc>
        <w:tc>
          <w:tcPr>
            <w:tcW w:w="1860" w:type="dxa"/>
            <w:tcBorders>
              <w:top w:val="single" w:color="000000" w:sz="12" w:space="0"/>
            </w:tcBorders>
            <w:shd w:val="clear" w:color="auto" w:fill="auto"/>
          </w:tcPr>
          <w:p w:rsidRPr="00ED7DFB" w:rsidR="00ED7DFB" w:rsidP="004D404E" w:rsidRDefault="00ED7DFB">
            <w:r w:rsidRPr="00ED7DFB">
              <w:t>Shortleaf pine</w:t>
            </w:r>
          </w:p>
        </w:tc>
        <w:tc>
          <w:tcPr>
            <w:tcW w:w="1956" w:type="dxa"/>
            <w:tcBorders>
              <w:top w:val="single" w:color="000000" w:sz="12" w:space="0"/>
            </w:tcBorders>
            <w:shd w:val="clear" w:color="auto" w:fill="auto"/>
          </w:tcPr>
          <w:p w:rsidRPr="00ED7DFB" w:rsidR="00ED7DFB" w:rsidP="004D404E" w:rsidRDefault="00ED7DFB">
            <w:r w:rsidRPr="00ED7DFB">
              <w:t>Upper</w:t>
            </w:r>
          </w:p>
        </w:tc>
      </w:tr>
    </w:tbl>
    <w:p w:rsidR="00ED7DFB" w:rsidP="00ED7DFB" w:rsidRDefault="00ED7DFB"/>
    <w:p w:rsidR="00ED7DFB" w:rsidP="00ED7DFB" w:rsidRDefault="00ED7DFB">
      <w:pPr>
        <w:pStyle w:val="SClassInfoPara"/>
      </w:pPr>
      <w:r>
        <w:t>Description</w:t>
      </w:r>
    </w:p>
    <w:p w:rsidR="00ED7DFB" w:rsidP="00ED7DFB" w:rsidRDefault="00ED7DFB">
      <w:r>
        <w:t>Mid-seral with closed canopy shortleaf and loblolly pine (</w:t>
      </w:r>
      <w:r w:rsidRPr="00E52AB3">
        <w:rPr>
          <w:i/>
        </w:rPr>
        <w:t xml:space="preserve">P. </w:t>
      </w:r>
      <w:proofErr w:type="spellStart"/>
      <w:r w:rsidRPr="00E52AB3">
        <w:rPr>
          <w:i/>
        </w:rPr>
        <w:t>taeda</w:t>
      </w:r>
      <w:proofErr w:type="spellEnd"/>
      <w:r>
        <w:t>) and pole-sized oak with little or no herbaceous understory.</w:t>
      </w:r>
    </w:p>
    <w:p w:rsidR="00ED7DFB" w:rsidP="00ED7DFB" w:rsidRDefault="00ED7DFB"/>
    <w:p>
      <w:r>
        <w:rPr>
          <w:i/>
          <w:u w:val="single"/>
        </w:rPr>
        <w:t>Maximum Tree Size Class</w:t>
      </w:r>
      <w:br/>
      <w:r>
        <w:t>Pole 5-9" DBH</w:t>
      </w:r>
    </w:p>
    <w:p w:rsidR="00ED7DFB" w:rsidP="00ED7DFB" w:rsidRDefault="00ED7DFB">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bookmarkEnd w:id="14"/>
    <w:p w:rsidR="00932D38" w:rsidP="00ED7DFB" w:rsidRDefault="00932D38">
      <w:pPr>
        <w:pStyle w:val="SClassInfoPara"/>
      </w:pPr>
    </w:p>
    <w:p w:rsidR="00ED7DFB" w:rsidP="00ED7DFB" w:rsidRDefault="00ED7D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880"/>
        <w:gridCol w:w="1860"/>
        <w:gridCol w:w="1956"/>
      </w:tblGrid>
      <w:tr w:rsidRPr="00ED7DFB" w:rsidR="00ED7DFB" w:rsidTr="00ED7DFB">
        <w:tc>
          <w:tcPr>
            <w:tcW w:w="1308" w:type="dxa"/>
            <w:tcBorders>
              <w:top w:val="single" w:color="auto" w:sz="2" w:space="0"/>
              <w:bottom w:val="single" w:color="000000" w:sz="12" w:space="0"/>
            </w:tcBorders>
            <w:shd w:val="clear" w:color="auto" w:fill="auto"/>
          </w:tcPr>
          <w:p w:rsidRPr="00ED7DFB" w:rsidR="00ED7DFB" w:rsidP="00502FA6" w:rsidRDefault="00ED7DFB">
            <w:pPr>
              <w:rPr>
                <w:b/>
                <w:bCs/>
              </w:rPr>
            </w:pPr>
            <w:r w:rsidRPr="00ED7DFB">
              <w:rPr>
                <w:b/>
                <w:bCs/>
              </w:rPr>
              <w:t>Symbol</w:t>
            </w:r>
          </w:p>
        </w:tc>
        <w:tc>
          <w:tcPr>
            <w:tcW w:w="2880" w:type="dxa"/>
            <w:tcBorders>
              <w:top w:val="single" w:color="auto" w:sz="2" w:space="0"/>
              <w:bottom w:val="single" w:color="000000" w:sz="12" w:space="0"/>
            </w:tcBorders>
            <w:shd w:val="clear" w:color="auto" w:fill="auto"/>
          </w:tcPr>
          <w:p w:rsidRPr="00ED7DFB" w:rsidR="00ED7DFB" w:rsidP="00502FA6" w:rsidRDefault="00ED7DFB">
            <w:pPr>
              <w:rPr>
                <w:b/>
                <w:bCs/>
              </w:rPr>
            </w:pPr>
            <w:r w:rsidRPr="00ED7DFB">
              <w:rPr>
                <w:b/>
                <w:bCs/>
              </w:rPr>
              <w:t>Scientific Name</w:t>
            </w:r>
          </w:p>
        </w:tc>
        <w:tc>
          <w:tcPr>
            <w:tcW w:w="1860" w:type="dxa"/>
            <w:tcBorders>
              <w:top w:val="single" w:color="auto" w:sz="2" w:space="0"/>
              <w:bottom w:val="single" w:color="000000" w:sz="12" w:space="0"/>
            </w:tcBorders>
            <w:shd w:val="clear" w:color="auto" w:fill="auto"/>
          </w:tcPr>
          <w:p w:rsidRPr="00ED7DFB" w:rsidR="00ED7DFB" w:rsidP="00502FA6" w:rsidRDefault="00ED7DFB">
            <w:pPr>
              <w:rPr>
                <w:b/>
                <w:bCs/>
              </w:rPr>
            </w:pPr>
            <w:r w:rsidRPr="00ED7DFB">
              <w:rPr>
                <w:b/>
                <w:bCs/>
              </w:rPr>
              <w:t>Common Name</w:t>
            </w:r>
          </w:p>
        </w:tc>
        <w:tc>
          <w:tcPr>
            <w:tcW w:w="1956" w:type="dxa"/>
            <w:tcBorders>
              <w:top w:val="single" w:color="auto" w:sz="2" w:space="0"/>
              <w:bottom w:val="single" w:color="000000" w:sz="12" w:space="0"/>
            </w:tcBorders>
            <w:shd w:val="clear" w:color="auto" w:fill="auto"/>
          </w:tcPr>
          <w:p w:rsidRPr="00ED7DFB" w:rsidR="00ED7DFB" w:rsidP="00502FA6" w:rsidRDefault="00ED7DFB">
            <w:pPr>
              <w:rPr>
                <w:b/>
                <w:bCs/>
              </w:rPr>
            </w:pPr>
            <w:r w:rsidRPr="00ED7DFB">
              <w:rPr>
                <w:b/>
                <w:bCs/>
              </w:rPr>
              <w:t>Canopy Position</w:t>
            </w:r>
          </w:p>
        </w:tc>
      </w:tr>
      <w:tr w:rsidRPr="00ED7DFB" w:rsidR="00ED7DFB" w:rsidTr="00ED7DFB">
        <w:tc>
          <w:tcPr>
            <w:tcW w:w="1308" w:type="dxa"/>
            <w:tcBorders>
              <w:top w:val="single" w:color="000000" w:sz="12" w:space="0"/>
            </w:tcBorders>
            <w:shd w:val="clear" w:color="auto" w:fill="auto"/>
          </w:tcPr>
          <w:p w:rsidRPr="00ED7DFB" w:rsidR="00ED7DFB" w:rsidP="00502FA6" w:rsidRDefault="00ED7DFB">
            <w:pPr>
              <w:rPr>
                <w:bCs/>
              </w:rPr>
            </w:pPr>
            <w:r w:rsidRPr="00ED7DFB">
              <w:rPr>
                <w:bCs/>
              </w:rPr>
              <w:t>PIEC2</w:t>
            </w:r>
          </w:p>
        </w:tc>
        <w:tc>
          <w:tcPr>
            <w:tcW w:w="2880" w:type="dxa"/>
            <w:tcBorders>
              <w:top w:val="single" w:color="000000" w:sz="12" w:space="0"/>
            </w:tcBorders>
            <w:shd w:val="clear" w:color="auto" w:fill="auto"/>
          </w:tcPr>
          <w:p w:rsidRPr="00ED7DFB" w:rsidR="00ED7DFB" w:rsidP="00502FA6" w:rsidRDefault="00ED7DFB">
            <w:r w:rsidRPr="00ED7DFB">
              <w:t xml:space="preserve">Pinus </w:t>
            </w:r>
            <w:proofErr w:type="spellStart"/>
            <w:r w:rsidRPr="00ED7DFB">
              <w:t>echinata</w:t>
            </w:r>
            <w:proofErr w:type="spellEnd"/>
          </w:p>
        </w:tc>
        <w:tc>
          <w:tcPr>
            <w:tcW w:w="1860" w:type="dxa"/>
            <w:tcBorders>
              <w:top w:val="single" w:color="000000" w:sz="12" w:space="0"/>
            </w:tcBorders>
            <w:shd w:val="clear" w:color="auto" w:fill="auto"/>
          </w:tcPr>
          <w:p w:rsidRPr="00ED7DFB" w:rsidR="00ED7DFB" w:rsidP="00502FA6" w:rsidRDefault="00ED7DFB">
            <w:r w:rsidRPr="00ED7DFB">
              <w:t>Shortleaf pine</w:t>
            </w:r>
          </w:p>
        </w:tc>
        <w:tc>
          <w:tcPr>
            <w:tcW w:w="1956" w:type="dxa"/>
            <w:tcBorders>
              <w:top w:val="single" w:color="000000" w:sz="12" w:space="0"/>
            </w:tcBorders>
            <w:shd w:val="clear" w:color="auto" w:fill="auto"/>
          </w:tcPr>
          <w:p w:rsidRPr="00ED7DFB" w:rsidR="00ED7DFB" w:rsidP="00502FA6" w:rsidRDefault="00ED7DFB">
            <w:r w:rsidRPr="00ED7DFB">
              <w:t>Upper</w:t>
            </w:r>
          </w:p>
        </w:tc>
      </w:tr>
      <w:tr w:rsidRPr="00ED7DFB" w:rsidR="00ED7DFB" w:rsidTr="00ED7DFB">
        <w:tc>
          <w:tcPr>
            <w:tcW w:w="1308" w:type="dxa"/>
            <w:shd w:val="clear" w:color="auto" w:fill="auto"/>
          </w:tcPr>
          <w:p w:rsidRPr="00ED7DFB" w:rsidR="00ED7DFB" w:rsidP="00502FA6" w:rsidRDefault="00ED7DFB">
            <w:pPr>
              <w:rPr>
                <w:bCs/>
              </w:rPr>
            </w:pPr>
            <w:r w:rsidRPr="00ED7DFB">
              <w:rPr>
                <w:bCs/>
              </w:rPr>
              <w:t>ANDRO2</w:t>
            </w:r>
          </w:p>
        </w:tc>
        <w:tc>
          <w:tcPr>
            <w:tcW w:w="2880" w:type="dxa"/>
            <w:shd w:val="clear" w:color="auto" w:fill="auto"/>
          </w:tcPr>
          <w:p w:rsidRPr="00ED7DFB" w:rsidR="00ED7DFB" w:rsidP="00502FA6" w:rsidRDefault="00ED7DFB">
            <w:proofErr w:type="spellStart"/>
            <w:r w:rsidRPr="00ED7DFB">
              <w:t>Andropogon</w:t>
            </w:r>
            <w:proofErr w:type="spellEnd"/>
          </w:p>
        </w:tc>
        <w:tc>
          <w:tcPr>
            <w:tcW w:w="1860" w:type="dxa"/>
            <w:shd w:val="clear" w:color="auto" w:fill="auto"/>
          </w:tcPr>
          <w:p w:rsidRPr="00ED7DFB" w:rsidR="00ED7DFB" w:rsidP="00502FA6" w:rsidRDefault="00ED7DFB">
            <w:r w:rsidRPr="00ED7DFB">
              <w:t>Bluestem</w:t>
            </w:r>
          </w:p>
        </w:tc>
        <w:tc>
          <w:tcPr>
            <w:tcW w:w="1956" w:type="dxa"/>
            <w:shd w:val="clear" w:color="auto" w:fill="auto"/>
          </w:tcPr>
          <w:p w:rsidRPr="00ED7DFB" w:rsidR="00ED7DFB" w:rsidP="00502FA6" w:rsidRDefault="00ED7DFB">
            <w:r w:rsidRPr="00ED7DFB">
              <w:t>Lower</w:t>
            </w:r>
          </w:p>
        </w:tc>
      </w:tr>
      <w:tr w:rsidRPr="00ED7DFB" w:rsidR="00ED7DFB" w:rsidTr="00ED7DFB">
        <w:tc>
          <w:tcPr>
            <w:tcW w:w="1308" w:type="dxa"/>
            <w:shd w:val="clear" w:color="auto" w:fill="auto"/>
          </w:tcPr>
          <w:p w:rsidRPr="00ED7DFB" w:rsidR="00ED7DFB" w:rsidP="00502FA6" w:rsidRDefault="00ED7DFB">
            <w:pPr>
              <w:rPr>
                <w:bCs/>
              </w:rPr>
            </w:pPr>
            <w:r w:rsidRPr="00ED7DFB">
              <w:rPr>
                <w:bCs/>
              </w:rPr>
              <w:t>SCSC</w:t>
            </w:r>
          </w:p>
        </w:tc>
        <w:tc>
          <w:tcPr>
            <w:tcW w:w="2880" w:type="dxa"/>
            <w:shd w:val="clear" w:color="auto" w:fill="auto"/>
          </w:tcPr>
          <w:p w:rsidRPr="00ED7DFB" w:rsidR="00ED7DFB" w:rsidP="00502FA6" w:rsidRDefault="00ED7DFB">
            <w:proofErr w:type="spellStart"/>
            <w:r w:rsidRPr="00ED7DFB">
              <w:t>Schizachyrium</w:t>
            </w:r>
            <w:proofErr w:type="spellEnd"/>
            <w:r w:rsidRPr="00ED7DFB">
              <w:t xml:space="preserve"> </w:t>
            </w:r>
            <w:proofErr w:type="spellStart"/>
            <w:r w:rsidRPr="00ED7DFB">
              <w:t>scoparium</w:t>
            </w:r>
            <w:proofErr w:type="spellEnd"/>
          </w:p>
        </w:tc>
        <w:tc>
          <w:tcPr>
            <w:tcW w:w="1860" w:type="dxa"/>
            <w:shd w:val="clear" w:color="auto" w:fill="auto"/>
          </w:tcPr>
          <w:p w:rsidRPr="00ED7DFB" w:rsidR="00ED7DFB" w:rsidP="00502FA6" w:rsidRDefault="00ED7DFB">
            <w:r w:rsidRPr="00ED7DFB">
              <w:t>Little bluestem</w:t>
            </w:r>
          </w:p>
        </w:tc>
        <w:tc>
          <w:tcPr>
            <w:tcW w:w="1956" w:type="dxa"/>
            <w:shd w:val="clear" w:color="auto" w:fill="auto"/>
          </w:tcPr>
          <w:p w:rsidRPr="00ED7DFB" w:rsidR="00ED7DFB" w:rsidP="00502FA6" w:rsidRDefault="00ED7DFB">
            <w:r w:rsidRPr="00ED7DFB">
              <w:t>Lower</w:t>
            </w:r>
          </w:p>
        </w:tc>
      </w:tr>
    </w:tbl>
    <w:p w:rsidR="00ED7DFB" w:rsidP="00ED7DFB" w:rsidRDefault="00ED7DFB"/>
    <w:p w:rsidR="00ED7DFB" w:rsidP="00ED7DFB" w:rsidRDefault="00ED7DFB">
      <w:pPr>
        <w:pStyle w:val="SClassInfoPara"/>
      </w:pPr>
      <w:r>
        <w:t>Description</w:t>
      </w:r>
    </w:p>
    <w:p w:rsidR="00ED7DFB" w:rsidP="00ED7DFB" w:rsidRDefault="00ED7DFB">
      <w:r>
        <w:t xml:space="preserve">Mid-seral open woodland/savanna pine and oak overstory with bluestem grasses and forbs. Shrub layer may be prevalent on some sites and dominated by various oak sprouts and a few shrub species. Prevalence highly </w:t>
      </w:r>
      <w:r w:rsidR="00E52AB3">
        <w:t>dependent</w:t>
      </w:r>
      <w:r>
        <w:t xml:space="preserve"> on time since burned. </w:t>
      </w:r>
    </w:p>
    <w:p w:rsidR="00E52AB3" w:rsidP="00ED7DFB" w:rsidRDefault="00E52AB3"/>
    <w:p>
      <w:r>
        <w:rPr>
          <w:i/>
          <w:u w:val="single"/>
        </w:rPr>
        <w:t>Maximum Tree Size Class</w:t>
      </w:r>
      <w:br/>
      <w:r>
        <w:t>Medium 9-21"DBH</w:t>
      </w:r>
    </w:p>
    <w:p w:rsidR="00ED7DFB" w:rsidP="00ED7DFB" w:rsidRDefault="00ED7DFB">
      <w:pPr>
        <w:pStyle w:val="InfoPara"/>
        <w:pBdr>
          <w:top w:val="single" w:color="auto" w:sz="4" w:space="1"/>
        </w:pBdr>
      </w:pPr>
      <w:r xmlns:w="http://schemas.openxmlformats.org/wordprocessingml/2006/main">
        <w:t>Class D</w:t>
      </w:r>
      <w:r xmlns:w="http://schemas.openxmlformats.org/wordprocessingml/2006/main">
        <w:tab/>
        <w:t>43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bookmarkEnd w:id="15"/>
    <w:p w:rsidR="00932D38" w:rsidP="00ED7DFB" w:rsidRDefault="00932D38">
      <w:pPr>
        <w:pStyle w:val="SClassInfoPara"/>
      </w:pPr>
    </w:p>
    <w:p w:rsidR="00ED7DFB" w:rsidP="00ED7DFB" w:rsidRDefault="00ED7DFB">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ED7DFB" w:rsidR="00ED7DFB" w:rsidTr="00ED7DFB">
        <w:tc>
          <w:tcPr>
            <w:tcW w:w="1308" w:type="dxa"/>
            <w:tcBorders>
              <w:top w:val="single" w:color="auto" w:sz="2" w:space="0"/>
              <w:bottom w:val="single" w:color="000000" w:sz="12" w:space="0"/>
            </w:tcBorders>
            <w:shd w:val="clear" w:color="auto" w:fill="auto"/>
          </w:tcPr>
          <w:p w:rsidRPr="00ED7DFB" w:rsidR="00ED7DFB" w:rsidP="00D62267" w:rsidRDefault="00ED7DFB">
            <w:pPr>
              <w:rPr>
                <w:b/>
                <w:bCs/>
              </w:rPr>
            </w:pPr>
            <w:r w:rsidRPr="00ED7DFB">
              <w:rPr>
                <w:b/>
                <w:bCs/>
              </w:rPr>
              <w:t>Symbol</w:t>
            </w:r>
          </w:p>
        </w:tc>
        <w:tc>
          <w:tcPr>
            <w:tcW w:w="1908" w:type="dxa"/>
            <w:tcBorders>
              <w:top w:val="single" w:color="auto" w:sz="2" w:space="0"/>
              <w:bottom w:val="single" w:color="000000" w:sz="12" w:space="0"/>
            </w:tcBorders>
            <w:shd w:val="clear" w:color="auto" w:fill="auto"/>
          </w:tcPr>
          <w:p w:rsidRPr="00ED7DFB" w:rsidR="00ED7DFB" w:rsidP="00D62267" w:rsidRDefault="00ED7DFB">
            <w:pPr>
              <w:rPr>
                <w:b/>
                <w:bCs/>
              </w:rPr>
            </w:pPr>
            <w:r w:rsidRPr="00ED7DFB">
              <w:rPr>
                <w:b/>
                <w:bCs/>
              </w:rPr>
              <w:t>Scientific Name</w:t>
            </w:r>
          </w:p>
        </w:tc>
        <w:tc>
          <w:tcPr>
            <w:tcW w:w="1860" w:type="dxa"/>
            <w:tcBorders>
              <w:top w:val="single" w:color="auto" w:sz="2" w:space="0"/>
              <w:bottom w:val="single" w:color="000000" w:sz="12" w:space="0"/>
            </w:tcBorders>
            <w:shd w:val="clear" w:color="auto" w:fill="auto"/>
          </w:tcPr>
          <w:p w:rsidRPr="00ED7DFB" w:rsidR="00ED7DFB" w:rsidP="00D62267" w:rsidRDefault="00ED7DFB">
            <w:pPr>
              <w:rPr>
                <w:b/>
                <w:bCs/>
              </w:rPr>
            </w:pPr>
            <w:r w:rsidRPr="00ED7DFB">
              <w:rPr>
                <w:b/>
                <w:bCs/>
              </w:rPr>
              <w:t>Common Name</w:t>
            </w:r>
          </w:p>
        </w:tc>
        <w:tc>
          <w:tcPr>
            <w:tcW w:w="1956" w:type="dxa"/>
            <w:tcBorders>
              <w:top w:val="single" w:color="auto" w:sz="2" w:space="0"/>
              <w:bottom w:val="single" w:color="000000" w:sz="12" w:space="0"/>
            </w:tcBorders>
            <w:shd w:val="clear" w:color="auto" w:fill="auto"/>
          </w:tcPr>
          <w:p w:rsidRPr="00ED7DFB" w:rsidR="00ED7DFB" w:rsidP="00D62267" w:rsidRDefault="00ED7DFB">
            <w:pPr>
              <w:rPr>
                <w:b/>
                <w:bCs/>
              </w:rPr>
            </w:pPr>
            <w:r w:rsidRPr="00ED7DFB">
              <w:rPr>
                <w:b/>
                <w:bCs/>
              </w:rPr>
              <w:t>Canopy Position</w:t>
            </w:r>
          </w:p>
        </w:tc>
      </w:tr>
      <w:tr w:rsidRPr="00ED7DFB" w:rsidR="00ED7DFB" w:rsidTr="00ED7DFB">
        <w:tc>
          <w:tcPr>
            <w:tcW w:w="1308" w:type="dxa"/>
            <w:tcBorders>
              <w:top w:val="single" w:color="000000" w:sz="12" w:space="0"/>
            </w:tcBorders>
            <w:shd w:val="clear" w:color="auto" w:fill="auto"/>
          </w:tcPr>
          <w:p w:rsidRPr="00ED7DFB" w:rsidR="00ED7DFB" w:rsidP="00D62267" w:rsidRDefault="00ED7DFB">
            <w:pPr>
              <w:rPr>
                <w:bCs/>
              </w:rPr>
            </w:pPr>
            <w:r w:rsidRPr="00ED7DFB">
              <w:rPr>
                <w:bCs/>
              </w:rPr>
              <w:t>PIEC2</w:t>
            </w:r>
          </w:p>
        </w:tc>
        <w:tc>
          <w:tcPr>
            <w:tcW w:w="1908" w:type="dxa"/>
            <w:tcBorders>
              <w:top w:val="single" w:color="000000" w:sz="12" w:space="0"/>
            </w:tcBorders>
            <w:shd w:val="clear" w:color="auto" w:fill="auto"/>
          </w:tcPr>
          <w:p w:rsidRPr="00ED7DFB" w:rsidR="00ED7DFB" w:rsidP="00D62267" w:rsidRDefault="00ED7DFB">
            <w:r w:rsidRPr="00ED7DFB">
              <w:t xml:space="preserve">Pinus </w:t>
            </w:r>
            <w:proofErr w:type="spellStart"/>
            <w:r w:rsidRPr="00ED7DFB">
              <w:t>echinata</w:t>
            </w:r>
            <w:proofErr w:type="spellEnd"/>
          </w:p>
        </w:tc>
        <w:tc>
          <w:tcPr>
            <w:tcW w:w="1860" w:type="dxa"/>
            <w:tcBorders>
              <w:top w:val="single" w:color="000000" w:sz="12" w:space="0"/>
            </w:tcBorders>
            <w:shd w:val="clear" w:color="auto" w:fill="auto"/>
          </w:tcPr>
          <w:p w:rsidRPr="00ED7DFB" w:rsidR="00ED7DFB" w:rsidP="00D62267" w:rsidRDefault="00ED7DFB">
            <w:r w:rsidRPr="00ED7DFB">
              <w:t>Shortleaf pine</w:t>
            </w:r>
          </w:p>
        </w:tc>
        <w:tc>
          <w:tcPr>
            <w:tcW w:w="1956" w:type="dxa"/>
            <w:tcBorders>
              <w:top w:val="single" w:color="000000" w:sz="12" w:space="0"/>
            </w:tcBorders>
            <w:shd w:val="clear" w:color="auto" w:fill="auto"/>
          </w:tcPr>
          <w:p w:rsidRPr="00ED7DFB" w:rsidR="00ED7DFB" w:rsidP="00D62267" w:rsidRDefault="00ED7DFB">
            <w:r w:rsidRPr="00ED7DFB">
              <w:t>Upper</w:t>
            </w:r>
          </w:p>
        </w:tc>
      </w:tr>
      <w:tr w:rsidRPr="00ED7DFB" w:rsidR="00ED7DFB" w:rsidTr="00ED7DFB">
        <w:tc>
          <w:tcPr>
            <w:tcW w:w="1308" w:type="dxa"/>
            <w:shd w:val="clear" w:color="auto" w:fill="auto"/>
          </w:tcPr>
          <w:p w:rsidRPr="00ED7DFB" w:rsidR="00ED7DFB" w:rsidP="00D62267" w:rsidRDefault="00ED7DFB">
            <w:pPr>
              <w:rPr>
                <w:bCs/>
              </w:rPr>
            </w:pPr>
            <w:r w:rsidRPr="00ED7DFB">
              <w:rPr>
                <w:bCs/>
              </w:rPr>
              <w:t>ANDRO2</w:t>
            </w:r>
          </w:p>
        </w:tc>
        <w:tc>
          <w:tcPr>
            <w:tcW w:w="1908" w:type="dxa"/>
            <w:shd w:val="clear" w:color="auto" w:fill="auto"/>
          </w:tcPr>
          <w:p w:rsidRPr="00ED7DFB" w:rsidR="00ED7DFB" w:rsidP="00D62267" w:rsidRDefault="00ED7DFB">
            <w:proofErr w:type="spellStart"/>
            <w:r w:rsidRPr="00ED7DFB">
              <w:t>Andropogon</w:t>
            </w:r>
            <w:proofErr w:type="spellEnd"/>
          </w:p>
        </w:tc>
        <w:tc>
          <w:tcPr>
            <w:tcW w:w="1860" w:type="dxa"/>
            <w:shd w:val="clear" w:color="auto" w:fill="auto"/>
          </w:tcPr>
          <w:p w:rsidRPr="00ED7DFB" w:rsidR="00ED7DFB" w:rsidP="00D62267" w:rsidRDefault="00ED7DFB">
            <w:r w:rsidRPr="00ED7DFB">
              <w:t>Bluestem</w:t>
            </w:r>
          </w:p>
        </w:tc>
        <w:tc>
          <w:tcPr>
            <w:tcW w:w="1956" w:type="dxa"/>
            <w:shd w:val="clear" w:color="auto" w:fill="auto"/>
          </w:tcPr>
          <w:p w:rsidRPr="00ED7DFB" w:rsidR="00ED7DFB" w:rsidP="00D62267" w:rsidRDefault="00ED7DFB">
            <w:r w:rsidRPr="00ED7DFB">
              <w:t>Lower</w:t>
            </w:r>
          </w:p>
        </w:tc>
      </w:tr>
    </w:tbl>
    <w:p w:rsidR="00ED7DFB" w:rsidP="00ED7DFB" w:rsidRDefault="00ED7DFB"/>
    <w:p w:rsidR="00ED7DFB" w:rsidP="00ED7DFB" w:rsidRDefault="00ED7DFB">
      <w:pPr>
        <w:pStyle w:val="SClassInfoPara"/>
      </w:pPr>
      <w:r>
        <w:t>Description</w:t>
      </w:r>
    </w:p>
    <w:p w:rsidR="00ED7DFB" w:rsidP="00ED7DFB" w:rsidRDefault="00ED7DFB">
      <w:r>
        <w:t xml:space="preserve">Late-seral woodland/savanna pine and oak overstory with bluestem grasses and forbs. Shrub layer may be prevalent on some sites and dominated by various oak sprouts and a few shrub species. Prevalence highly </w:t>
      </w:r>
      <w:r w:rsidR="00E52AB3">
        <w:t>dependent</w:t>
      </w:r>
      <w:r>
        <w:t xml:space="preserve"> on time since burned. Shrub layer may be absent on other sites, particularly on shallow soils. </w:t>
      </w:r>
    </w:p>
    <w:p w:rsidR="00ED7DFB" w:rsidP="00ED7DFB" w:rsidRDefault="00ED7DFB"/>
    <w:p>
      <w:r>
        <w:rPr>
          <w:i/>
          <w:u w:val="single"/>
        </w:rPr>
        <w:t>Maximum Tree Size Class</w:t>
      </w:r>
      <w:br/>
      <w:r>
        <w:t>Large 21-33" DBH</w:t>
      </w:r>
    </w:p>
    <w:p w:rsidR="00ED7DFB" w:rsidP="00ED7DFB" w:rsidRDefault="00ED7DFB">
      <w:pPr>
        <w:pStyle w:val="InfoPara"/>
        <w:pBdr>
          <w:top w:val="single" w:color="auto" w:sz="4" w:space="1"/>
        </w:pBdr>
      </w:pPr>
      <w:r xmlns:w="http://schemas.openxmlformats.org/wordprocessingml/2006/main">
        <w:t>Class E</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32D38" w:rsidP="00ED7DFB" w:rsidRDefault="00932D38">
      <w:pPr>
        <w:pStyle w:val="SClassInfoPara"/>
      </w:pPr>
    </w:p>
    <w:p w:rsidR="00ED7DFB" w:rsidP="00ED7DFB" w:rsidRDefault="00ED7DF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1908"/>
        <w:gridCol w:w="1860"/>
        <w:gridCol w:w="1956"/>
      </w:tblGrid>
      <w:tr w:rsidRPr="00ED7DFB" w:rsidR="00ED7DFB" w:rsidTr="00ED7DFB">
        <w:tc>
          <w:tcPr>
            <w:tcW w:w="1308" w:type="dxa"/>
            <w:tcBorders>
              <w:top w:val="single" w:color="auto" w:sz="2" w:space="0"/>
              <w:bottom w:val="single" w:color="000000" w:sz="12" w:space="0"/>
            </w:tcBorders>
            <w:shd w:val="clear" w:color="auto" w:fill="auto"/>
          </w:tcPr>
          <w:p w:rsidRPr="00ED7DFB" w:rsidR="00ED7DFB" w:rsidP="00B70369" w:rsidRDefault="00ED7DFB">
            <w:pPr>
              <w:rPr>
                <w:b/>
                <w:bCs/>
              </w:rPr>
            </w:pPr>
            <w:r w:rsidRPr="00ED7DFB">
              <w:rPr>
                <w:b/>
                <w:bCs/>
              </w:rPr>
              <w:t>Symbol</w:t>
            </w:r>
          </w:p>
        </w:tc>
        <w:tc>
          <w:tcPr>
            <w:tcW w:w="1908" w:type="dxa"/>
            <w:tcBorders>
              <w:top w:val="single" w:color="auto" w:sz="2" w:space="0"/>
              <w:bottom w:val="single" w:color="000000" w:sz="12" w:space="0"/>
            </w:tcBorders>
            <w:shd w:val="clear" w:color="auto" w:fill="auto"/>
          </w:tcPr>
          <w:p w:rsidRPr="00ED7DFB" w:rsidR="00ED7DFB" w:rsidP="00B70369" w:rsidRDefault="00ED7DFB">
            <w:pPr>
              <w:rPr>
                <w:b/>
                <w:bCs/>
              </w:rPr>
            </w:pPr>
            <w:r w:rsidRPr="00ED7DFB">
              <w:rPr>
                <w:b/>
                <w:bCs/>
              </w:rPr>
              <w:t>Scientific Name</w:t>
            </w:r>
          </w:p>
        </w:tc>
        <w:tc>
          <w:tcPr>
            <w:tcW w:w="1860" w:type="dxa"/>
            <w:tcBorders>
              <w:top w:val="single" w:color="auto" w:sz="2" w:space="0"/>
              <w:bottom w:val="single" w:color="000000" w:sz="12" w:space="0"/>
            </w:tcBorders>
            <w:shd w:val="clear" w:color="auto" w:fill="auto"/>
          </w:tcPr>
          <w:p w:rsidRPr="00ED7DFB" w:rsidR="00ED7DFB" w:rsidP="00B70369" w:rsidRDefault="00ED7DFB">
            <w:pPr>
              <w:rPr>
                <w:b/>
                <w:bCs/>
              </w:rPr>
            </w:pPr>
            <w:r w:rsidRPr="00ED7DFB">
              <w:rPr>
                <w:b/>
                <w:bCs/>
              </w:rPr>
              <w:t>Common Name</w:t>
            </w:r>
          </w:p>
        </w:tc>
        <w:tc>
          <w:tcPr>
            <w:tcW w:w="1956" w:type="dxa"/>
            <w:tcBorders>
              <w:top w:val="single" w:color="auto" w:sz="2" w:space="0"/>
              <w:bottom w:val="single" w:color="000000" w:sz="12" w:space="0"/>
            </w:tcBorders>
            <w:shd w:val="clear" w:color="auto" w:fill="auto"/>
          </w:tcPr>
          <w:p w:rsidRPr="00ED7DFB" w:rsidR="00ED7DFB" w:rsidP="00B70369" w:rsidRDefault="00ED7DFB">
            <w:pPr>
              <w:rPr>
                <w:b/>
                <w:bCs/>
              </w:rPr>
            </w:pPr>
            <w:r w:rsidRPr="00ED7DFB">
              <w:rPr>
                <w:b/>
                <w:bCs/>
              </w:rPr>
              <w:t>Canopy Position</w:t>
            </w:r>
          </w:p>
        </w:tc>
      </w:tr>
      <w:tr w:rsidRPr="00ED7DFB" w:rsidR="00ED7DFB" w:rsidTr="00ED7DFB">
        <w:tc>
          <w:tcPr>
            <w:tcW w:w="1308" w:type="dxa"/>
            <w:tcBorders>
              <w:top w:val="single" w:color="000000" w:sz="12" w:space="0"/>
            </w:tcBorders>
            <w:shd w:val="clear" w:color="auto" w:fill="auto"/>
          </w:tcPr>
          <w:p w:rsidRPr="00ED7DFB" w:rsidR="00ED7DFB" w:rsidP="00B70369" w:rsidRDefault="00ED7DFB">
            <w:pPr>
              <w:rPr>
                <w:bCs/>
              </w:rPr>
            </w:pPr>
            <w:r w:rsidRPr="00ED7DFB">
              <w:rPr>
                <w:bCs/>
              </w:rPr>
              <w:t>PIEC2</w:t>
            </w:r>
          </w:p>
        </w:tc>
        <w:tc>
          <w:tcPr>
            <w:tcW w:w="1908" w:type="dxa"/>
            <w:tcBorders>
              <w:top w:val="single" w:color="000000" w:sz="12" w:space="0"/>
            </w:tcBorders>
            <w:shd w:val="clear" w:color="auto" w:fill="auto"/>
          </w:tcPr>
          <w:p w:rsidRPr="00ED7DFB" w:rsidR="00ED7DFB" w:rsidP="00B70369" w:rsidRDefault="00ED7DFB">
            <w:r w:rsidRPr="00ED7DFB">
              <w:t xml:space="preserve">Pinus </w:t>
            </w:r>
            <w:proofErr w:type="spellStart"/>
            <w:r w:rsidRPr="00ED7DFB">
              <w:t>echinata</w:t>
            </w:r>
            <w:proofErr w:type="spellEnd"/>
          </w:p>
        </w:tc>
        <w:tc>
          <w:tcPr>
            <w:tcW w:w="1860" w:type="dxa"/>
            <w:tcBorders>
              <w:top w:val="single" w:color="000000" w:sz="12" w:space="0"/>
            </w:tcBorders>
            <w:shd w:val="clear" w:color="auto" w:fill="auto"/>
          </w:tcPr>
          <w:p w:rsidRPr="00ED7DFB" w:rsidR="00ED7DFB" w:rsidP="00B70369" w:rsidRDefault="00ED7DFB">
            <w:r w:rsidRPr="00ED7DFB">
              <w:t>Shortleaf pine</w:t>
            </w:r>
          </w:p>
        </w:tc>
        <w:tc>
          <w:tcPr>
            <w:tcW w:w="1956" w:type="dxa"/>
            <w:tcBorders>
              <w:top w:val="single" w:color="000000" w:sz="12" w:space="0"/>
            </w:tcBorders>
            <w:shd w:val="clear" w:color="auto" w:fill="auto"/>
          </w:tcPr>
          <w:p w:rsidRPr="00ED7DFB" w:rsidR="00ED7DFB" w:rsidP="00B70369" w:rsidRDefault="00ED7DFB">
            <w:r w:rsidRPr="00ED7DFB">
              <w:t>Upper</w:t>
            </w:r>
          </w:p>
        </w:tc>
      </w:tr>
      <w:tr w:rsidRPr="00ED7DFB" w:rsidR="00ED7DFB" w:rsidTr="00ED7DFB">
        <w:tc>
          <w:tcPr>
            <w:tcW w:w="1308" w:type="dxa"/>
            <w:shd w:val="clear" w:color="auto" w:fill="auto"/>
          </w:tcPr>
          <w:p w:rsidRPr="00ED7DFB" w:rsidR="00ED7DFB" w:rsidP="00B70369" w:rsidRDefault="00ED7DFB">
            <w:pPr>
              <w:rPr>
                <w:bCs/>
              </w:rPr>
            </w:pPr>
            <w:r w:rsidRPr="00ED7DFB">
              <w:rPr>
                <w:bCs/>
              </w:rPr>
              <w:t>ANDRO2</w:t>
            </w:r>
          </w:p>
        </w:tc>
        <w:tc>
          <w:tcPr>
            <w:tcW w:w="1908" w:type="dxa"/>
            <w:shd w:val="clear" w:color="auto" w:fill="auto"/>
          </w:tcPr>
          <w:p w:rsidRPr="00ED7DFB" w:rsidR="00ED7DFB" w:rsidP="00B70369" w:rsidRDefault="00ED7DFB">
            <w:proofErr w:type="spellStart"/>
            <w:r w:rsidRPr="00ED7DFB">
              <w:t>Andropogon</w:t>
            </w:r>
            <w:proofErr w:type="spellEnd"/>
          </w:p>
        </w:tc>
        <w:tc>
          <w:tcPr>
            <w:tcW w:w="1860" w:type="dxa"/>
            <w:shd w:val="clear" w:color="auto" w:fill="auto"/>
          </w:tcPr>
          <w:p w:rsidRPr="00ED7DFB" w:rsidR="00ED7DFB" w:rsidP="00B70369" w:rsidRDefault="00ED7DFB">
            <w:r w:rsidRPr="00ED7DFB">
              <w:t>Bluestem</w:t>
            </w:r>
          </w:p>
        </w:tc>
        <w:tc>
          <w:tcPr>
            <w:tcW w:w="1956" w:type="dxa"/>
            <w:shd w:val="clear" w:color="auto" w:fill="auto"/>
          </w:tcPr>
          <w:p w:rsidRPr="00ED7DFB" w:rsidR="00ED7DFB" w:rsidP="00B70369" w:rsidRDefault="00ED7DFB">
            <w:r w:rsidRPr="00ED7DFB">
              <w:t>Lower</w:t>
            </w:r>
          </w:p>
        </w:tc>
      </w:tr>
    </w:tbl>
    <w:p w:rsidR="00ED7DFB" w:rsidP="00ED7DFB" w:rsidRDefault="00ED7DFB"/>
    <w:p w:rsidR="00ED7DFB" w:rsidP="00ED7DFB" w:rsidRDefault="00ED7DFB">
      <w:pPr>
        <w:pStyle w:val="SClassInfoPara"/>
      </w:pPr>
      <w:r>
        <w:t>Description</w:t>
      </w:r>
    </w:p>
    <w:p w:rsidR="00ED7DFB" w:rsidP="00ED7DFB" w:rsidRDefault="00ED7DFB">
      <w:r>
        <w:t>Late-seral, closed canopy pine-oak dominated overstory community. No herbaceous cover and few shrubs.</w:t>
      </w:r>
    </w:p>
    <w:p w:rsidR="00ED7DFB" w:rsidP="00ED7DFB" w:rsidRDefault="00ED7DFB"/>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6</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0.5</w:t>
            </w:r>
          </w:p>
        </w:tc>
        <w:tc>
          <w:p>
            <w:pPr>
              <w:jc w:val="center"/>
            </w:pPr>
            <w:r>
              <w:rPr>
                <w:sz w:val="20"/>
              </w:rPr>
              <w:t>2</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D7DFB" w:rsidP="00ED7DFB" w:rsidRDefault="00ED7DFB">
      <w:r>
        <w:t>Albert, Lois E. 1981. Five Thousand Years of Environmental Change in Southeastern Oklahoma. Okla. Arch. Survey, No. 7.</w:t>
      </w:r>
    </w:p>
    <w:p w:rsidR="00ED7DFB" w:rsidP="00ED7DFB" w:rsidRDefault="00ED7DFB"/>
    <w:p w:rsidR="00ED7DFB" w:rsidP="00ED7DFB" w:rsidRDefault="00ED7DFB">
      <w:r>
        <w:t>Bragg, D.C. 2002. Reference conditions for old-growth pine forests in the Upper West Gulf Coastal Plain. Journal of the Torrey Botanical Society 129(4): 261-288.</w:t>
      </w:r>
    </w:p>
    <w:p w:rsidR="00ED7DFB" w:rsidP="00ED7DFB" w:rsidRDefault="00ED7DFB"/>
    <w:p w:rsidR="00ED7DFB" w:rsidP="00ED7DFB" w:rsidRDefault="00ED7DFB">
      <w:r>
        <w:t>Brissette, J.C. and J.P. Barnett (</w:t>
      </w:r>
      <w:proofErr w:type="spellStart"/>
      <w:r>
        <w:t>eds</w:t>
      </w:r>
      <w:proofErr w:type="spellEnd"/>
      <w:r>
        <w:t>). 1992. Proceedings: Shortleaf Pine Regeneration Workshop. So. For. Exp. Sta., GTR-SO-90.</w:t>
      </w:r>
    </w:p>
    <w:p w:rsidR="00ED7DFB" w:rsidP="00ED7DFB" w:rsidRDefault="00ED7DFB"/>
    <w:p w:rsidR="00ED7DFB" w:rsidP="00ED7DFB" w:rsidRDefault="00ED7DFB">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ED7DFB" w:rsidP="00ED7DFB" w:rsidRDefault="00ED7DFB"/>
    <w:p w:rsidR="00ED7DFB" w:rsidP="00ED7DFB" w:rsidRDefault="00ED7DFB">
      <w:r>
        <w:t>Burger, George V., et al. (</w:t>
      </w:r>
      <w:proofErr w:type="spellStart"/>
      <w:r>
        <w:t>eds</w:t>
      </w:r>
      <w:proofErr w:type="spellEnd"/>
      <w:r>
        <w:t>). 1991. Proceedings of the Oak Woods Management Workshop. E. Ill. Univ.</w:t>
      </w:r>
    </w:p>
    <w:p w:rsidR="00ED7DFB" w:rsidP="00ED7DFB" w:rsidRDefault="00ED7DFB"/>
    <w:p w:rsidR="00ED7DFB" w:rsidP="00ED7DFB" w:rsidRDefault="00ED7DFB">
      <w:r>
        <w:lastRenderedPageBreak/>
        <w:t>Cain, M.D. and M.G. Shelton. 2003. Effects of Alternative Thinning Regimes and Prescribed Burning in Natural, Even-aged Loblolly-Shortleaf Pine Stands: 25 year results. Southern Journal of Applied Forestry 27(1).</w:t>
      </w:r>
    </w:p>
    <w:p w:rsidR="00ED7DFB" w:rsidP="00ED7DFB" w:rsidRDefault="00ED7DFB"/>
    <w:p w:rsidR="00ED7DFB" w:rsidP="00ED7DFB" w:rsidRDefault="00ED7DFB">
      <w:r>
        <w:t>Cain, M.D. and M.G. Shelton. 2000. Survival and growth of Pinus and Quercus seedlings in response to simulated summer and winter prescribed burns. Canadian Journal of Forest Resources 30.</w:t>
      </w:r>
    </w:p>
    <w:p w:rsidR="00ED7DFB" w:rsidP="00ED7DFB" w:rsidRDefault="00ED7DFB"/>
    <w:p w:rsidR="00ED7DFB" w:rsidP="00ED7DFB" w:rsidRDefault="00ED7DFB">
      <w:r>
        <w:t>Campbell, J.J.N., et al. 1991. Floristic and Historical Evidence of Fire Maintained, Grassy Pine-oak Barrens before Settlement in Southeastern Kentucky. In Proc: Fire and the Environment: Ecological and Cultural Perspectives. SE For. Exp. Sta.</w:t>
      </w:r>
    </w:p>
    <w:p w:rsidR="00ED7DFB" w:rsidP="00ED7DFB" w:rsidRDefault="00ED7DFB"/>
    <w:p w:rsidR="00932D38" w:rsidP="00932D38" w:rsidRDefault="00932D38">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932D38" w:rsidP="00ED7DFB" w:rsidRDefault="00932D38"/>
    <w:p w:rsidR="00ED7DFB" w:rsidP="00ED7DFB" w:rsidRDefault="00ED7DFB">
      <w:r>
        <w:t xml:space="preserve">Cram, D.S., R.E. Masters, F.S. </w:t>
      </w:r>
      <w:proofErr w:type="spellStart"/>
      <w:r>
        <w:t>Guthery</w:t>
      </w:r>
      <w:proofErr w:type="spellEnd"/>
      <w:r>
        <w:t>, D.M. Engle and W.G. Montague. 2002. Northern Bobwhite Population and Habitat Response to Pine-grassland Restoration. Journal of Wildlife Management 66: 1031-1039.</w:t>
      </w:r>
    </w:p>
    <w:p w:rsidR="00ED7DFB" w:rsidP="00ED7DFB" w:rsidRDefault="00ED7DFB"/>
    <w:p w:rsidR="00ED7DFB" w:rsidP="00ED7DFB" w:rsidRDefault="00ED7DFB">
      <w:proofErr w:type="spellStart"/>
      <w:r>
        <w:t>Delcourt</w:t>
      </w:r>
      <w:proofErr w:type="spellEnd"/>
      <w:r>
        <w:t xml:space="preserve">, H.R. and P.A. </w:t>
      </w:r>
      <w:proofErr w:type="spellStart"/>
      <w:r>
        <w:t>Delcourt</w:t>
      </w:r>
      <w:proofErr w:type="spellEnd"/>
      <w:r>
        <w:t xml:space="preserve">. 1991. Late Quaternary Vegetation History of the Interior Highlands of Missouri, Arkansas, and Oklahoma. In D. Henderson and L. D. Hedrick, editors. Proc: Restoration of Old Growth Forests of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proofErr w:type="spellStart"/>
      <w:r>
        <w:t>Foti</w:t>
      </w:r>
      <w:proofErr w:type="spellEnd"/>
      <w:r>
        <w:t xml:space="preserve">, T. and S. Glenn. 1991. The Ouachita Mountains Landscape at the Time of Settlement. In D. Henderson and L. D. Hedrick, editors. Proc.: Conference on Restoring Old Growth Forest in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r>
        <w:t xml:space="preserve">Fryar, Roger D. 1991. Old Growth Stands of the Ouachita National Forest. In D. Henderson and L. D. Hedrick, editors. Proc: Restoration of Old Growth Forest in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proofErr w:type="spellStart"/>
      <w:r>
        <w:t>Glitzenstein</w:t>
      </w:r>
      <w:proofErr w:type="spellEnd"/>
      <w:r>
        <w:t xml:space="preserve">, J.S., P.A. </w:t>
      </w:r>
      <w:proofErr w:type="spellStart"/>
      <w:r>
        <w:t>Harcomb</w:t>
      </w:r>
      <w:proofErr w:type="spellEnd"/>
      <w:r>
        <w:t xml:space="preserve"> and D.R. </w:t>
      </w:r>
      <w:proofErr w:type="spellStart"/>
      <w:r>
        <w:t>Streng</w:t>
      </w:r>
      <w:proofErr w:type="spellEnd"/>
      <w:r>
        <w:t>. 1986. Disturbances, succession, and maintenance of species diversity in an east Texas forest. Ecological Monographs 56: 243-258.</w:t>
      </w:r>
    </w:p>
    <w:p w:rsidR="00ED7DFB" w:rsidP="00ED7DFB" w:rsidRDefault="00ED7DFB"/>
    <w:p w:rsidR="00ED7DFB" w:rsidP="00ED7DFB" w:rsidRDefault="00ED7DFB">
      <w:proofErr w:type="spellStart"/>
      <w:r>
        <w:t>Guyette</w:t>
      </w:r>
      <w:proofErr w:type="spellEnd"/>
      <w:r>
        <w:t xml:space="preserve">, R.P. and E.A. </w:t>
      </w:r>
      <w:proofErr w:type="spellStart"/>
      <w:r>
        <w:t>McGinnes</w:t>
      </w:r>
      <w:proofErr w:type="spellEnd"/>
      <w:r>
        <w:t>, Jr. 1982. Fire History of an Ozark Glade in Missouri. Trans. Mo. Acad. Sci.16: 85-93.</w:t>
      </w:r>
    </w:p>
    <w:p w:rsidR="00ED7DFB" w:rsidP="00ED7DFB" w:rsidRDefault="00ED7DFB"/>
    <w:p w:rsidR="00ED7DFB" w:rsidP="00ED7DFB" w:rsidRDefault="00ED7DFB">
      <w:proofErr w:type="spellStart"/>
      <w:r>
        <w:t>Guyette</w:t>
      </w:r>
      <w:proofErr w:type="spellEnd"/>
      <w:r>
        <w:t>, R.P and B.E. Cutter. 1991. Tree-ring analysis of fire history of a post-oak savanna in the Missouri Ozarks. Natural Areas Journal 11(2): 93-99.</w:t>
      </w:r>
    </w:p>
    <w:p w:rsidR="00ED7DFB" w:rsidP="00ED7DFB" w:rsidRDefault="00ED7DFB"/>
    <w:p w:rsidR="00ED7DFB" w:rsidP="00ED7DFB" w:rsidRDefault="00ED7DFB">
      <w:proofErr w:type="spellStart"/>
      <w:r>
        <w:t>Guyette</w:t>
      </w:r>
      <w:proofErr w:type="spellEnd"/>
      <w:r>
        <w:t xml:space="preserve">, R.P. and M.A. </w:t>
      </w:r>
      <w:proofErr w:type="spellStart"/>
      <w:r>
        <w:t>Spetich</w:t>
      </w:r>
      <w:proofErr w:type="spellEnd"/>
      <w:r>
        <w:t xml:space="preserve"> 2003. Fire history in oak-pine forests in the Lower Boston Mountains, Arkansas, USA. Forest and Ecology Management 180:463-474. Henderson, D. and </w:t>
      </w:r>
      <w:r>
        <w:lastRenderedPageBreak/>
        <w:t xml:space="preserve">L. D. </w:t>
      </w:r>
      <w:proofErr w:type="spellStart"/>
      <w:r>
        <w:t>Hedricks</w:t>
      </w:r>
      <w:proofErr w:type="spellEnd"/>
      <w:r>
        <w:t xml:space="preserve"> (</w:t>
      </w:r>
      <w:proofErr w:type="spellStart"/>
      <w:r>
        <w:t>eds</w:t>
      </w:r>
      <w:proofErr w:type="spellEnd"/>
      <w:r>
        <w:t xml:space="preserve">). 1991. Restoration of Old Growth Forests in the Interior Highlands of Arkansas and Oklahoma. Conf. Proc., </w:t>
      </w:r>
      <w:proofErr w:type="spellStart"/>
      <w:r>
        <w:t>Winrock</w:t>
      </w:r>
      <w:proofErr w:type="spellEnd"/>
      <w:r>
        <w:t xml:space="preserve"> International. Morrilton, AR.</w:t>
      </w:r>
    </w:p>
    <w:p w:rsidR="00ED7DFB" w:rsidP="00ED7DFB" w:rsidRDefault="00ED7DFB"/>
    <w:p w:rsidR="00ED7DFB" w:rsidP="00ED7DFB" w:rsidRDefault="00ED7DFB">
      <w:proofErr w:type="spellStart"/>
      <w:r>
        <w:t>Hessl</w:t>
      </w:r>
      <w:proofErr w:type="spellEnd"/>
      <w:r>
        <w:t>, A. and S. Spackman. 1995. Effects of Fire on Threatened and Endangered Plants: An annotated Bibliography. USDOI, National Biological Service.</w:t>
      </w:r>
    </w:p>
    <w:p w:rsidR="00ED7DFB" w:rsidP="00ED7DFB" w:rsidRDefault="00ED7DFB"/>
    <w:p w:rsidR="00ED7DFB" w:rsidP="00ED7DFB" w:rsidRDefault="00ED7DFB">
      <w:proofErr w:type="spellStart"/>
      <w:r>
        <w:t>Honess</w:t>
      </w:r>
      <w:proofErr w:type="spellEnd"/>
      <w:r>
        <w:t>, C.W. 1923. Geology of the southern Ouachita Mountains of Oklahoma. Bulletin 32, Parts I and II. Oklahoma Geological Survey. Norman Okla. 354 pp.</w:t>
      </w:r>
    </w:p>
    <w:p w:rsidR="00ED7DFB" w:rsidP="00ED7DFB" w:rsidRDefault="00ED7DFB"/>
    <w:p w:rsidR="00ED7DFB" w:rsidP="00ED7DFB" w:rsidRDefault="00ED7DFB">
      <w:proofErr w:type="spellStart"/>
      <w:r>
        <w:t>Jansma</w:t>
      </w:r>
      <w:proofErr w:type="spellEnd"/>
      <w:r>
        <w:t xml:space="preserve">, J. and H.H, </w:t>
      </w:r>
      <w:proofErr w:type="spellStart"/>
      <w:r>
        <w:t>Jansma</w:t>
      </w:r>
      <w:proofErr w:type="spellEnd"/>
      <w:r>
        <w:t>. George Engelmann in Arkansas Territory. Ark. Hist. Quart. Pages 225-248.</w:t>
      </w:r>
    </w:p>
    <w:p w:rsidR="00ED7DFB" w:rsidP="00ED7DFB" w:rsidRDefault="00ED7DFB"/>
    <w:p w:rsidR="00ED7DFB" w:rsidP="00ED7DFB" w:rsidRDefault="00ED7DFB">
      <w:r>
        <w:t>Johnson, F.L. and G.D. Schnell. 1985. Wildland Fire History and the Effects of Fire on Vegetative Communities at Hot Springs National Park, Arkansas. Rep. To NPS, Santa Fe, NM., Okla. Biological Survey., University of Oklahoma, Norman, Okla. 49 pp.</w:t>
      </w:r>
    </w:p>
    <w:p w:rsidR="00ED7DFB" w:rsidP="00ED7DFB" w:rsidRDefault="00ED7DFB"/>
    <w:p w:rsidR="00ED7DFB" w:rsidP="00ED7DFB" w:rsidRDefault="00ED7DFB">
      <w:proofErr w:type="spellStart"/>
      <w:r>
        <w:t>Jurney</w:t>
      </w:r>
      <w:proofErr w:type="spellEnd"/>
      <w:r>
        <w:t>, D.R. Evans, J. Ippolito and V. Bergstrom. 2004. The role of Wildland fire in portions of southeastern North America. Pages IN PRESS in R. T. Engstrom and W. J. de Groot (</w:t>
      </w:r>
      <w:proofErr w:type="spellStart"/>
      <w:r>
        <w:t>eds</w:t>
      </w:r>
      <w:proofErr w:type="spellEnd"/>
      <w:r>
        <w:t xml:space="preserve">). 22nd Tall Timbers Fire Ecology Conf. Proceedings. </w:t>
      </w:r>
      <w:proofErr w:type="spellStart"/>
      <w:r>
        <w:t>Kanaskas</w:t>
      </w:r>
      <w:proofErr w:type="spellEnd"/>
      <w:r>
        <w:t>, Alberta.</w:t>
      </w:r>
    </w:p>
    <w:p w:rsidR="00ED7DFB" w:rsidP="00ED7DFB" w:rsidRDefault="00ED7DFB"/>
    <w:p w:rsidR="00ED7DFB" w:rsidP="00ED7DFB" w:rsidRDefault="00ED7DFB">
      <w:proofErr w:type="spellStart"/>
      <w:r>
        <w:t>Kreiter</w:t>
      </w:r>
      <w:proofErr w:type="spellEnd"/>
      <w:r>
        <w:t>, S.D. 1994. Dynamics and Spatial Patterns of a Virgin Old-growth Hardwood-pine Forest in the Ouachita Mountains, Oklahoma, from 1896-1994. M.S. Thesis. Oklahoma State University, Stillwater.</w:t>
      </w:r>
    </w:p>
    <w:p w:rsidR="00ED7DFB" w:rsidP="00ED7DFB" w:rsidRDefault="00ED7DFB"/>
    <w:p w:rsidR="00ED7DFB" w:rsidP="00ED7DFB" w:rsidRDefault="00ED7DFB">
      <w:proofErr w:type="spellStart"/>
      <w:r>
        <w:t>Langevede</w:t>
      </w:r>
      <w:proofErr w:type="spellEnd"/>
      <w:r>
        <w:t xml:space="preserve">, F.V., C.A.D. M. </w:t>
      </w:r>
      <w:proofErr w:type="spellStart"/>
      <w:r>
        <w:t>Vande</w:t>
      </w:r>
      <w:proofErr w:type="spellEnd"/>
      <w:r>
        <w:t xml:space="preserve"> </w:t>
      </w:r>
      <w:proofErr w:type="spellStart"/>
      <w:r>
        <w:t>Vijver</w:t>
      </w:r>
      <w:proofErr w:type="spellEnd"/>
      <w:r>
        <w:t xml:space="preserve">, L. Kumar, H. Van De Koppel, N. De Ridder, J. Van </w:t>
      </w:r>
      <w:proofErr w:type="spellStart"/>
      <w:r>
        <w:t>Andel</w:t>
      </w:r>
      <w:proofErr w:type="spellEnd"/>
      <w:r>
        <w:t xml:space="preserve">, A.K. Skidmore, J.W. Hearne, L. </w:t>
      </w:r>
      <w:proofErr w:type="spellStart"/>
      <w:r>
        <w:t>Stroosnijder</w:t>
      </w:r>
      <w:proofErr w:type="spellEnd"/>
      <w:r>
        <w:t xml:space="preserve">, W.J. Bond, H.H.T. </w:t>
      </w:r>
      <w:proofErr w:type="spellStart"/>
      <w:r>
        <w:t>Prins</w:t>
      </w:r>
      <w:proofErr w:type="spellEnd"/>
      <w:r>
        <w:t xml:space="preserve">, and M. </w:t>
      </w:r>
      <w:proofErr w:type="spellStart"/>
      <w:r>
        <w:t>Rietkerk</w:t>
      </w:r>
      <w:proofErr w:type="spellEnd"/>
      <w:r>
        <w:t>. 2003. Effects of Fire and Herbivory on the Stability of Savanna Ecosystems. Ecology 84(2): 337-350.</w:t>
      </w:r>
    </w:p>
    <w:p w:rsidR="00ED7DFB" w:rsidP="00ED7DFB" w:rsidRDefault="00ED7DFB"/>
    <w:p w:rsidR="00ED7DFB" w:rsidP="00ED7DFB" w:rsidRDefault="00ED7DFB">
      <w:r>
        <w:t xml:space="preserve">Lewis, A. 1924. La </w:t>
      </w:r>
      <w:proofErr w:type="spellStart"/>
      <w:r>
        <w:t>Harpe’s</w:t>
      </w:r>
      <w:proofErr w:type="spellEnd"/>
      <w:r>
        <w:t xml:space="preserve"> first expedition in Oklahoma, 1718-1719. Chron. Oklahoma 2(4): 331-349.</w:t>
      </w:r>
    </w:p>
    <w:p w:rsidR="00ED7DFB" w:rsidP="00ED7DFB" w:rsidRDefault="00ED7DFB"/>
    <w:p w:rsidR="00ED7DFB" w:rsidP="00ED7DFB" w:rsidRDefault="00ED7DFB">
      <w:proofErr w:type="spellStart"/>
      <w:r>
        <w:t>MacCleery</w:t>
      </w:r>
      <w:proofErr w:type="spellEnd"/>
      <w:r>
        <w:t>, D. 1994. Understanding the Role the Human Dimension Played in Shaping America's Forest and Grassland Landscapes: Is there a landscape archaeologist in the house? Eco-watch 2.</w:t>
      </w:r>
    </w:p>
    <w:p w:rsidR="00ED7DFB" w:rsidP="00ED7DFB" w:rsidRDefault="00ED7DFB"/>
    <w:p w:rsidR="00ED7DFB" w:rsidP="00ED7DFB" w:rsidRDefault="00ED7DFB">
      <w:r>
        <w:t>Masters, R.E. 1991. Effects of timber harvest and prescribed fire on wildlife habitat and use in the Ouachita Mountains of eastern Oklahoma. Ph.D. Thesis, Oklahoma State Univ. Stillwater. 351 pp.</w:t>
      </w:r>
    </w:p>
    <w:p w:rsidR="00ED7DFB" w:rsidP="00ED7DFB" w:rsidRDefault="00ED7DFB"/>
    <w:p w:rsidR="00ED7DFB" w:rsidP="00ED7DFB" w:rsidRDefault="00ED7DFB">
      <w:r>
        <w:t>Masters, R.E., J.E. Skeen and J.A. Garner. 1989. Red-cockaded woodpecker in Oklahoma; an update of Wood's 1974-77 Study. Proc. Okla. Acad. Sci. 69: 27-31.</w:t>
      </w:r>
    </w:p>
    <w:p w:rsidR="00ED7DFB" w:rsidP="00ED7DFB" w:rsidRDefault="00ED7DFB"/>
    <w:p w:rsidR="00ED7DFB" w:rsidP="00ED7DFB" w:rsidRDefault="00ED7DFB">
      <w:r>
        <w:t xml:space="preserve">Masters, R.E., J.E. Skeen and J. Whitehead. 1995. Preliminary fire history of McCurtain County Wilderness Area and implications for red-cockaded woodpecker management. Pages 290-302 in D.L. </w:t>
      </w:r>
      <w:proofErr w:type="spellStart"/>
      <w:r>
        <w:t>Kulhavy</w:t>
      </w:r>
      <w:proofErr w:type="spellEnd"/>
      <w:r>
        <w:t xml:space="preserve">, R.G. Hooper and R. Costa. (eds.). Red-cockaded woodpecker: Species recovery, </w:t>
      </w:r>
      <w:r>
        <w:lastRenderedPageBreak/>
        <w:t>ecology and management. Center for Applied Studies, Stephen F. Austin University, Nacogdoches, TX.</w:t>
      </w:r>
    </w:p>
    <w:p w:rsidR="00ED7DFB" w:rsidP="00ED7DFB" w:rsidRDefault="00ED7DFB"/>
    <w:p w:rsidR="00ED7DFB" w:rsidP="00ED7DFB" w:rsidRDefault="00ED7DFB">
      <w:r>
        <w:t xml:space="preserve">Masters, R.E. 1991. Effects of fire and timber harvest on vegetation and </w:t>
      </w:r>
      <w:proofErr w:type="spellStart"/>
      <w:r>
        <w:t>cervid</w:t>
      </w:r>
      <w:proofErr w:type="spellEnd"/>
      <w:r>
        <w:t xml:space="preserve"> use on oak -pine sites in Oklahoma Ouachita Mountains. Pages 168-176. In S. C. </w:t>
      </w:r>
      <w:proofErr w:type="spellStart"/>
      <w:r>
        <w:t>Nodvin</w:t>
      </w:r>
      <w:proofErr w:type="spellEnd"/>
      <w:r>
        <w:t xml:space="preserve"> and T. A. Waldrop, (eds.). Fire and the environment: ecological and cultural perspectives. Proc. Of an international symposium. USDA Forest Service Gen. Tech. Rep. SE-69. Southeast For. Exp. Sta., Asheville, NC.</w:t>
      </w:r>
    </w:p>
    <w:p w:rsidR="00ED7DFB" w:rsidP="00ED7DFB" w:rsidRDefault="00ED7DFB"/>
    <w:p w:rsidR="00ED7DFB" w:rsidP="00ED7DFB" w:rsidRDefault="00ED7DFB">
      <w:r>
        <w:t>Masters, R.E. and D.M. Engle. 1994. BEHAVE-evaluated for prescribed fire planning in mountainous oak-shortleaf pine habitats. Wildlife Society Bulletin 22:184-191. Masters, R.E., D.M. Engle and R. Robinson. 1993. Effects of timber harvest and periodic fire on soil chemical properties in the Ouachita Mountains. Southern Journal of Applied Forestry 17: 139-145.</w:t>
      </w:r>
    </w:p>
    <w:p w:rsidR="00ED7DFB" w:rsidP="00ED7DFB" w:rsidRDefault="00ED7DFB"/>
    <w:p w:rsidR="00ED7DFB" w:rsidP="00ED7DFB" w:rsidRDefault="00ED7DFB">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ED7DFB" w:rsidP="00ED7DFB" w:rsidRDefault="00ED7DFB"/>
    <w:p w:rsidR="00ED7DFB" w:rsidP="00ED7DFB" w:rsidRDefault="00ED7DFB">
      <w:r>
        <w:t xml:space="preserve">Masters, R.E., R.L. </w:t>
      </w:r>
      <w:proofErr w:type="spellStart"/>
      <w:r>
        <w:t>Lochmiller</w:t>
      </w:r>
      <w:proofErr w:type="spellEnd"/>
      <w:r>
        <w:t xml:space="preserve">, S.T. McMurry and G.A. </w:t>
      </w:r>
      <w:proofErr w:type="spellStart"/>
      <w:r>
        <w:t>Bukenhofer</w:t>
      </w:r>
      <w:proofErr w:type="spellEnd"/>
      <w:r>
        <w:t>. 1998. Small mammal response to pine-grassland restoration for red-cockaded woodpeckers. Wildlife Society Bulletin 28: 148-158.</w:t>
      </w:r>
    </w:p>
    <w:p w:rsidR="00ED7DFB" w:rsidP="00ED7DFB" w:rsidRDefault="00ED7DFB"/>
    <w:p w:rsidR="00ED7DFB" w:rsidP="00ED7DFB" w:rsidRDefault="00ED7DFB">
      <w:r>
        <w:t xml:space="preserve">Masters, R.E., C.W. Wilson, G.A. </w:t>
      </w:r>
      <w:proofErr w:type="spellStart"/>
      <w:r>
        <w:t>Bukenhofer</w:t>
      </w:r>
      <w:proofErr w:type="spellEnd"/>
      <w:r>
        <w:t xml:space="preserve"> and M.E. Payton. 1996. Effects of pine-grassland restoration for red-cockaded woodpeckers on white-tailed deer forage production. Wildlife Society Bulletin 24: 77-84.</w:t>
      </w:r>
    </w:p>
    <w:p w:rsidR="00ED7DFB" w:rsidP="00ED7DFB" w:rsidRDefault="00ED7DFB"/>
    <w:p w:rsidR="00ED7DFB" w:rsidP="00ED7DFB" w:rsidRDefault="00ED7DFB">
      <w:r>
        <w:t xml:space="preserve">Masters, R.E., C.W. Wilson, D.S. Cram, G.A. </w:t>
      </w:r>
      <w:proofErr w:type="spellStart"/>
      <w:r>
        <w:t>Bukenhofer</w:t>
      </w:r>
      <w:proofErr w:type="spellEnd"/>
      <w:r>
        <w:t xml:space="preserve"> and R.L. </w:t>
      </w:r>
      <w:proofErr w:type="spellStart"/>
      <w:r>
        <w:t>Lochmiller</w:t>
      </w:r>
      <w:proofErr w:type="spellEnd"/>
      <w:r>
        <w:t>. 2002. 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NE-288.</w:t>
      </w:r>
    </w:p>
    <w:p w:rsidR="00ED7DFB" w:rsidP="00ED7DFB" w:rsidRDefault="00ED7DFB"/>
    <w:p w:rsidR="00ED7DFB" w:rsidP="00ED7DFB" w:rsidRDefault="00ED7DFB">
      <w:r>
        <w:t xml:space="preserve">NatureServe. 2007. International Ecological Classification Standard: Terrestrial Ecological Classifications. NatureServe Central Databases. Arlington, VA, U.S.A. Data current as of 10 February 2007. </w:t>
      </w:r>
    </w:p>
    <w:p w:rsidR="00ED7DFB" w:rsidP="00ED7DFB" w:rsidRDefault="00ED7DFB"/>
    <w:p w:rsidR="00ED7DFB" w:rsidP="00ED7DFB" w:rsidRDefault="00ED7DFB">
      <w:r>
        <w:t xml:space="preserve">Nelson, J.C. 1997. Presettlement </w:t>
      </w:r>
      <w:r w:rsidR="002975FB">
        <w:t>Vegetation Patterns along the 5</w:t>
      </w:r>
      <w:r>
        <w:t xml:space="preserve">th Principal Meridian, Missouri Territory, 1815. Am. </w:t>
      </w:r>
      <w:proofErr w:type="spellStart"/>
      <w:r>
        <w:t>Midl</w:t>
      </w:r>
      <w:proofErr w:type="spellEnd"/>
      <w:r>
        <w:t>. Nat. 137: 70-94.</w:t>
      </w:r>
    </w:p>
    <w:p w:rsidR="00ED7DFB" w:rsidP="00ED7DFB" w:rsidRDefault="00ED7DFB"/>
    <w:p w:rsidR="00ED7DFB" w:rsidP="00ED7DFB" w:rsidRDefault="00ED7DFB">
      <w:r>
        <w:t>Palmer, Ernest J. 1921. The forest of the Ozark region. Journal of the Arnold Arboretum. 2: 216–232.</w:t>
      </w:r>
    </w:p>
    <w:p w:rsidR="00ED7DFB" w:rsidP="00ED7DFB" w:rsidRDefault="00ED7DFB"/>
    <w:p w:rsidR="00ED7DFB" w:rsidP="00ED7DFB" w:rsidRDefault="00ED7DFB">
      <w:r>
        <w:t xml:space="preserve">Palmer, E.J. 1924. The ligneous flora of Rich Mountain, Arkansas and Oklahoma. Journal of the Arnold Arboretum 5: 108-134. </w:t>
      </w:r>
    </w:p>
    <w:p w:rsidR="00ED7DFB" w:rsidP="00ED7DFB" w:rsidRDefault="00ED7DFB"/>
    <w:p w:rsidR="00ED7DFB" w:rsidP="00ED7DFB" w:rsidRDefault="00ED7DFB">
      <w:r>
        <w:lastRenderedPageBreak/>
        <w:t>Panzer, R. 2002. Compatibility of Prescribed Burning with Conservation of Insects in Small, Isolated Prairie Preserves. Conservation Biology 16 (5): 1296-1307.</w:t>
      </w:r>
    </w:p>
    <w:p w:rsidR="00ED7DFB" w:rsidP="00ED7DFB" w:rsidRDefault="00ED7DFB"/>
    <w:p w:rsidR="00ED7DFB" w:rsidP="00ED7DFB" w:rsidRDefault="00ED7DFB">
      <w:proofErr w:type="spellStart"/>
      <w:r>
        <w:t>Perttula</w:t>
      </w:r>
      <w:proofErr w:type="spellEnd"/>
      <w:r>
        <w:t>, Timothy K. 1993. The Long</w:t>
      </w:r>
      <w:r w:rsidR="002975FB">
        <w:t>-</w:t>
      </w:r>
      <w:r>
        <w:t xml:space="preserve">Term Consequences and Effects of the de Soto Entrada on Aboriginal </w:t>
      </w:r>
      <w:proofErr w:type="spellStart"/>
      <w:r>
        <w:t>Caddoan</w:t>
      </w:r>
      <w:proofErr w:type="spellEnd"/>
      <w:r>
        <w:t xml:space="preserve"> Populations. In Proc: De Soto </w:t>
      </w:r>
      <w:proofErr w:type="spellStart"/>
      <w:r>
        <w:t>Sym</w:t>
      </w:r>
      <w:proofErr w:type="spellEnd"/>
      <w:r>
        <w:t>, 1988 and 1990.</w:t>
      </w:r>
    </w:p>
    <w:p w:rsidR="00ED7DFB" w:rsidP="00ED7DFB" w:rsidRDefault="00ED7DFB"/>
    <w:p w:rsidR="00ED7DFB" w:rsidP="00ED7DFB" w:rsidRDefault="00ED7DFB">
      <w:proofErr w:type="spellStart"/>
      <w:r>
        <w:t>Rebertus</w:t>
      </w:r>
      <w:proofErr w:type="spellEnd"/>
      <w:r>
        <w:t>, A.J. and B.R. Burns. 1997. The Importance of gap processes in the development and maintenance of oak savannas and dry forests. Journal of Ecology 85: 633-645.</w:t>
      </w:r>
    </w:p>
    <w:p w:rsidR="00ED7DFB" w:rsidP="00ED7DFB" w:rsidRDefault="00ED7DFB"/>
    <w:p w:rsidR="00ED7DFB" w:rsidP="00ED7DFB" w:rsidRDefault="00ED7DFB">
      <w:proofErr w:type="spellStart"/>
      <w:r>
        <w:t>Rudis</w:t>
      </w:r>
      <w:proofErr w:type="spellEnd"/>
      <w:r>
        <w:t>, Victor A. and Thomas V. Skinner. Fire's Importance in South Central U.S. Forests: distribution of fire evidence.</w:t>
      </w:r>
    </w:p>
    <w:p w:rsidR="00ED7DFB" w:rsidP="00ED7DFB" w:rsidRDefault="00ED7DFB"/>
    <w:p w:rsidR="00ED7DFB" w:rsidP="00ED7DFB" w:rsidRDefault="00ED7DFB">
      <w:r>
        <w:t xml:space="preserve">Smith, B.A., R.J. </w:t>
      </w:r>
      <w:proofErr w:type="spellStart"/>
      <w:r>
        <w:t>Tyrl</w:t>
      </w:r>
      <w:proofErr w:type="spellEnd"/>
      <w:r>
        <w:t xml:space="preserve"> and R.E. Masters. 1997. Floristic inventory of the McCurtain County Wilderness Area (Oklahoma). Okla. Acad. Sci. 77: 99-102.</w:t>
      </w:r>
    </w:p>
    <w:p w:rsidR="00ED7DFB" w:rsidP="00ED7DFB" w:rsidRDefault="00ED7DFB"/>
    <w:p w:rsidR="00ED7DFB" w:rsidP="00ED7DFB" w:rsidRDefault="00ED7DFB">
      <w:r>
        <w:t>Smith, K.L. 1986. Sawmill: The story of cutting the last great virgin forest east of the Rockies. Univ. Ark. Press.</w:t>
      </w:r>
    </w:p>
    <w:p w:rsidR="00ED7DFB" w:rsidP="00ED7DFB" w:rsidRDefault="00ED7DFB"/>
    <w:p w:rsidR="00ED7DFB" w:rsidP="00ED7DFB" w:rsidRDefault="00ED7DFB">
      <w:r>
        <w:t xml:space="preserve">Smith, K.G. and J.C. Neal. 1992. Pre-settlement Birds and Mammals of the Interior Highlands. In D. Henderson and L.D. Hedrick, editors. Proc.: Conference on Restoring Old Growth Forest in the Interior Highlands of Arkansas and Oklahoma. </w:t>
      </w:r>
      <w:proofErr w:type="spellStart"/>
      <w:r>
        <w:t>Winrock</w:t>
      </w:r>
      <w:proofErr w:type="spellEnd"/>
      <w:r>
        <w:t xml:space="preserve"> International, Morrilton, AR.</w:t>
      </w:r>
    </w:p>
    <w:p w:rsidR="00ED7DFB" w:rsidP="00ED7DFB" w:rsidRDefault="00ED7DFB"/>
    <w:p w:rsidR="00ED7DFB" w:rsidP="00ED7DFB" w:rsidRDefault="00ED7DFB">
      <w:r>
        <w:t>Sparks, J.C. 1996. Growing-Season and Dormant-Season Fire Behavior and Effects on Vegetation in the Ouachita Mountains, Arkansas. M.S. Thesis. Oklahoma State University, Stillwater. 186 pp.</w:t>
      </w:r>
    </w:p>
    <w:p w:rsidR="00ED7DFB" w:rsidP="00ED7DFB" w:rsidRDefault="00ED7DFB"/>
    <w:p w:rsidR="00ED7DFB" w:rsidP="00ED7DFB" w:rsidRDefault="00ED7DFB">
      <w:r>
        <w:t xml:space="preserve">Sparks, J.C. and R.E. Masters. 1996. Fire seasonality effects on vegetation in mid-, tall-, and southeastern pine-grassland communities: a review. Trans. No. Am. Wildlife and </w:t>
      </w:r>
      <w:proofErr w:type="spellStart"/>
      <w:r>
        <w:t>Natur</w:t>
      </w:r>
      <w:proofErr w:type="spellEnd"/>
      <w:r>
        <w:t>. Res. Conf. 61: 230-239.</w:t>
      </w:r>
    </w:p>
    <w:p w:rsidR="00ED7DFB" w:rsidP="00ED7DFB" w:rsidRDefault="00ED7DFB"/>
    <w:p w:rsidR="00ED7DFB" w:rsidP="00ED7DFB" w:rsidRDefault="00ED7DFB">
      <w:r>
        <w:t xml:space="preserve">Sparks, J.C., R.E. Masters, D.M. Engle and G.A. </w:t>
      </w:r>
      <w:proofErr w:type="spellStart"/>
      <w:r>
        <w:t>Bukenhofer</w:t>
      </w:r>
      <w:proofErr w:type="spellEnd"/>
      <w:r>
        <w:t>. 2002. Season of burn influences fire behavior and fuel consumption in restored shortleaf pine-grassland communities. Restoration Ecology 10: 714-722.</w:t>
      </w:r>
    </w:p>
    <w:p w:rsidR="00ED7DFB" w:rsidP="00ED7DFB" w:rsidRDefault="00ED7DFB"/>
    <w:p w:rsidR="00ED7DFB" w:rsidP="00ED7DFB" w:rsidRDefault="00ED7DFB">
      <w:r>
        <w:t xml:space="preserve">Sparks, J.C., R.E. Masters, D. M. Engle, M. Palmer and G.A. </w:t>
      </w:r>
      <w:proofErr w:type="spellStart"/>
      <w:r>
        <w:t>Bukenhofer</w:t>
      </w:r>
      <w:proofErr w:type="spellEnd"/>
      <w:r>
        <w:t>. 1998. Effects of late growing-season and late dormant-season prescribed fire on herbaceous vegetation in restored pine-grassland communities. Journal of Vegetation Science 9: 133-142.</w:t>
      </w:r>
    </w:p>
    <w:p w:rsidR="00ED7DFB" w:rsidP="00ED7DFB" w:rsidRDefault="00ED7DFB"/>
    <w:p w:rsidR="00ED7DFB" w:rsidP="00ED7DFB" w:rsidRDefault="00ED7DFB">
      <w:r>
        <w:t xml:space="preserve">Williams, G.W. 2002. Aboriginal Use </w:t>
      </w:r>
      <w:r w:rsidR="00932D38">
        <w:t>of Fire: are there any “natural”</w:t>
      </w:r>
      <w:r>
        <w:t xml:space="preserve"> plant</w:t>
      </w:r>
      <w:r w:rsidR="00932D38">
        <w:t xml:space="preserve"> communities?</w:t>
      </w:r>
      <w:r>
        <w:t xml:space="preserve"> Wilderness and Political Ecology: Aboriginal Land Management-Myths and Reality (Charles E. Kay and Randy T. Simmons (</w:t>
      </w:r>
      <w:proofErr w:type="spellStart"/>
      <w:r>
        <w:t>eds</w:t>
      </w:r>
      <w:proofErr w:type="spellEnd"/>
      <w:r>
        <w:t>). Univ. of Utah Press.</w:t>
      </w:r>
    </w:p>
    <w:p w:rsidR="00ED7DFB" w:rsidP="00ED7DFB" w:rsidRDefault="00ED7DFB"/>
    <w:p w:rsidR="00ED7DFB" w:rsidP="00ED7DFB" w:rsidRDefault="00ED7DFB">
      <w:r>
        <w:t xml:space="preserve">Wilson, C.W., R.E. Masters and G.A. </w:t>
      </w:r>
      <w:proofErr w:type="spellStart"/>
      <w:r>
        <w:t>Bukenhofer</w:t>
      </w:r>
      <w:proofErr w:type="spellEnd"/>
      <w:r>
        <w:t>. 1995. Breeding bird response to pine-grassland community restoration for red-cockaded woodpeckers. Journal of Wildlife Manage. 59: 56-67.</w:t>
      </w:r>
    </w:p>
    <w:p w:rsidRPr="00A43E41" w:rsidR="004D5F12" w:rsidP="00ED7DF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259" w:rsidRDefault="00897259">
      <w:r>
        <w:separator/>
      </w:r>
    </w:p>
  </w:endnote>
  <w:endnote w:type="continuationSeparator" w:id="0">
    <w:p w:rsidR="00897259" w:rsidRDefault="0089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DFB" w:rsidRDefault="00ED7DFB" w:rsidP="00ED7DF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259" w:rsidRDefault="00897259">
      <w:r>
        <w:separator/>
      </w:r>
    </w:p>
  </w:footnote>
  <w:footnote w:type="continuationSeparator" w:id="0">
    <w:p w:rsidR="00897259" w:rsidRDefault="00897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D7DF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FB"/>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0BF"/>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975FB"/>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627D"/>
    <w:rsid w:val="003D7188"/>
    <w:rsid w:val="003E0BB2"/>
    <w:rsid w:val="003E0D94"/>
    <w:rsid w:val="003E13AC"/>
    <w:rsid w:val="003E4161"/>
    <w:rsid w:val="003E434C"/>
    <w:rsid w:val="003E4BEC"/>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16AE"/>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225D"/>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6B49"/>
    <w:rsid w:val="006A728F"/>
    <w:rsid w:val="006B2BBF"/>
    <w:rsid w:val="006B3BED"/>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97259"/>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2D38"/>
    <w:rsid w:val="0093352F"/>
    <w:rsid w:val="009364F5"/>
    <w:rsid w:val="0094027F"/>
    <w:rsid w:val="009409F5"/>
    <w:rsid w:val="00942759"/>
    <w:rsid w:val="00945DBA"/>
    <w:rsid w:val="00947095"/>
    <w:rsid w:val="009479B9"/>
    <w:rsid w:val="00950047"/>
    <w:rsid w:val="00952667"/>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25D4"/>
    <w:rsid w:val="00C52E14"/>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2A66"/>
    <w:rsid w:val="00E44DBF"/>
    <w:rsid w:val="00E5208B"/>
    <w:rsid w:val="00E52AB3"/>
    <w:rsid w:val="00E537D9"/>
    <w:rsid w:val="00E53ACC"/>
    <w:rsid w:val="00E55782"/>
    <w:rsid w:val="00E61F9B"/>
    <w:rsid w:val="00E634A7"/>
    <w:rsid w:val="00E67C54"/>
    <w:rsid w:val="00E741B2"/>
    <w:rsid w:val="00E75D01"/>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D7DFB"/>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8265D7"/>
  <w15:docId w15:val="{52790308-CF8E-4019-8846-EB50A2E91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4225D"/>
    <w:pPr>
      <w:ind w:left="720"/>
    </w:pPr>
    <w:rPr>
      <w:rFonts w:ascii="Calibri" w:eastAsia="Calibri" w:hAnsi="Calibri"/>
      <w:sz w:val="22"/>
      <w:szCs w:val="22"/>
    </w:rPr>
  </w:style>
  <w:style w:type="character" w:styleId="Hyperlink">
    <w:name w:val="Hyperlink"/>
    <w:rsid w:val="0064225D"/>
    <w:rPr>
      <w:color w:val="0000FF"/>
      <w:u w:val="single"/>
    </w:rPr>
  </w:style>
  <w:style w:type="paragraph" w:customStyle="1" w:styleId="paragraph">
    <w:name w:val="paragraph"/>
    <w:basedOn w:val="Normal"/>
    <w:rsid w:val="00932D38"/>
  </w:style>
  <w:style w:type="character" w:customStyle="1" w:styleId="normaltextrun1">
    <w:name w:val="normaltextrun1"/>
    <w:basedOn w:val="DefaultParagraphFont"/>
    <w:rsid w:val="00932D38"/>
  </w:style>
  <w:style w:type="character" w:customStyle="1" w:styleId="eop">
    <w:name w:val="eop"/>
    <w:basedOn w:val="DefaultParagraphFont"/>
    <w:rsid w:val="00932D38"/>
  </w:style>
  <w:style w:type="character" w:customStyle="1" w:styleId="spellingerror">
    <w:name w:val="spellingerror"/>
    <w:basedOn w:val="DefaultParagraphFont"/>
    <w:rsid w:val="00932D38"/>
  </w:style>
  <w:style w:type="paragraph" w:styleId="BalloonText">
    <w:name w:val="Balloon Text"/>
    <w:basedOn w:val="Normal"/>
    <w:link w:val="BalloonTextChar"/>
    <w:uiPriority w:val="99"/>
    <w:semiHidden/>
    <w:unhideWhenUsed/>
    <w:rsid w:val="002975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75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16986">
      <w:bodyDiv w:val="1"/>
      <w:marLeft w:val="0"/>
      <w:marRight w:val="0"/>
      <w:marTop w:val="0"/>
      <w:marBottom w:val="0"/>
      <w:divBdr>
        <w:top w:val="none" w:sz="0" w:space="0" w:color="auto"/>
        <w:left w:val="none" w:sz="0" w:space="0" w:color="auto"/>
        <w:bottom w:val="none" w:sz="0" w:space="0" w:color="auto"/>
        <w:right w:val="none" w:sz="0" w:space="0" w:color="auto"/>
      </w:divBdr>
    </w:div>
    <w:div w:id="116335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2548</Words>
  <Characters>14530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2014-08-21T14:58:00Z</cp:lastPrinted>
  <dcterms:created xsi:type="dcterms:W3CDTF">2018-06-07T22:13:00Z</dcterms:created>
  <dcterms:modified xsi:type="dcterms:W3CDTF">2018-06-07T22:13:00Z</dcterms:modified>
</cp:coreProperties>
</file>